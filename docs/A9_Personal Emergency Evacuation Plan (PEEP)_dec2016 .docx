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65C6" w:rsidRPr="00E36A01" w:rsidRDefault="005165C6" w:rsidP="00B8359D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E36A01">
        <w:rPr>
          <w:rFonts w:ascii="Times New Roman" w:hAnsi="Times New Roman" w:cs="Times New Roman"/>
          <w:b/>
          <w:sz w:val="36"/>
          <w:szCs w:val="36"/>
        </w:rPr>
        <w:t>Personal Emergency Evacuation Plan</w:t>
      </w:r>
    </w:p>
    <w:p w:rsidR="005165C6" w:rsidRPr="00E36A01" w:rsidRDefault="005165C6" w:rsidP="00B8359D">
      <w:pPr>
        <w:rPr>
          <w:rFonts w:ascii="Times New Roman" w:hAnsi="Times New Roman" w:cs="Times New Roman"/>
          <w:b/>
          <w:sz w:val="24"/>
          <w:szCs w:val="24"/>
        </w:rPr>
      </w:pPr>
    </w:p>
    <w:p w:rsidR="00A107CA" w:rsidRPr="00E36A01" w:rsidRDefault="00A107CA" w:rsidP="00B8359D">
      <w:pPr>
        <w:rPr>
          <w:rFonts w:ascii="Times New Roman" w:hAnsi="Times New Roman" w:cs="Times New Roman"/>
          <w:b/>
          <w:sz w:val="24"/>
          <w:szCs w:val="24"/>
        </w:rPr>
      </w:pPr>
      <w:r w:rsidRPr="00E36A01">
        <w:rPr>
          <w:rFonts w:ascii="Times New Roman" w:hAnsi="Times New Roman" w:cs="Times New Roman"/>
          <w:b/>
          <w:sz w:val="24"/>
          <w:szCs w:val="24"/>
        </w:rPr>
        <w:t xml:space="preserve">Date of completion: </w:t>
      </w:r>
      <w:r w:rsidRPr="00E36A01">
        <w:rPr>
          <w:rFonts w:ascii="Times New Roman" w:hAnsi="Times New Roman" w:cs="Times New Roman"/>
          <w:b/>
          <w:sz w:val="24"/>
          <w:szCs w:val="24"/>
        </w:rPr>
        <w:tab/>
      </w:r>
      <w:r w:rsidRPr="00E36A01">
        <w:rPr>
          <w:rFonts w:ascii="Times New Roman" w:hAnsi="Times New Roman" w:cs="Times New Roman"/>
          <w:b/>
          <w:sz w:val="24"/>
          <w:szCs w:val="24"/>
        </w:rPr>
        <w:tab/>
      </w:r>
      <w:r w:rsidRPr="00E36A01">
        <w:rPr>
          <w:rFonts w:ascii="Times New Roman" w:hAnsi="Times New Roman" w:cs="Times New Roman"/>
          <w:b/>
          <w:sz w:val="24"/>
          <w:szCs w:val="24"/>
        </w:rPr>
        <w:tab/>
      </w:r>
      <w:r w:rsidRPr="00E36A01">
        <w:rPr>
          <w:rFonts w:ascii="Times New Roman" w:hAnsi="Times New Roman" w:cs="Times New Roman"/>
          <w:b/>
          <w:sz w:val="24"/>
          <w:szCs w:val="24"/>
        </w:rPr>
        <w:tab/>
      </w:r>
      <w:r w:rsidRPr="00E36A01">
        <w:rPr>
          <w:rFonts w:ascii="Times New Roman" w:hAnsi="Times New Roman" w:cs="Times New Roman"/>
          <w:b/>
          <w:sz w:val="24"/>
          <w:szCs w:val="24"/>
        </w:rPr>
        <w:tab/>
      </w:r>
      <w:r w:rsidRPr="00E36A01">
        <w:rPr>
          <w:rFonts w:ascii="Times New Roman" w:hAnsi="Times New Roman" w:cs="Times New Roman"/>
          <w:b/>
          <w:sz w:val="24"/>
          <w:szCs w:val="24"/>
        </w:rPr>
        <w:tab/>
        <w:t>Name &amp; signature:</w:t>
      </w:r>
    </w:p>
    <w:p w:rsidR="00A107CA" w:rsidRPr="00E36A01" w:rsidRDefault="00A107CA" w:rsidP="00B8359D">
      <w:pPr>
        <w:rPr>
          <w:rFonts w:ascii="Times New Roman" w:hAnsi="Times New Roman" w:cs="Times New Roman"/>
        </w:rPr>
      </w:pPr>
    </w:p>
    <w:p w:rsidR="00B8359D" w:rsidRPr="00E36A01" w:rsidRDefault="00B8359D" w:rsidP="00B8359D">
      <w:pPr>
        <w:rPr>
          <w:rFonts w:ascii="Times New Roman" w:hAnsi="Times New Roman" w:cs="Times New Roman"/>
        </w:rPr>
      </w:pPr>
      <w:r w:rsidRPr="00E36A01">
        <w:rPr>
          <w:rFonts w:ascii="Times New Roman" w:hAnsi="Times New Roman" w:cs="Times New Roman"/>
        </w:rPr>
        <w:t>(</w:t>
      </w:r>
      <w:proofErr w:type="spellStart"/>
      <w:r w:rsidRPr="00E36A01">
        <w:rPr>
          <w:rFonts w:ascii="Times New Roman" w:hAnsi="Times New Roman" w:cs="Times New Roman"/>
        </w:rPr>
        <w:t>Colour</w:t>
      </w:r>
      <w:proofErr w:type="spellEnd"/>
      <w:r w:rsidRPr="00E36A01">
        <w:rPr>
          <w:rFonts w:ascii="Times New Roman" w:hAnsi="Times New Roman" w:cs="Times New Roman"/>
        </w:rPr>
        <w:t xml:space="preserve"> boxes: select from drop down lists)</w:t>
      </w:r>
    </w:p>
    <w:p w:rsidR="00B8359D" w:rsidRPr="00E36A01" w:rsidRDefault="00B8359D" w:rsidP="00B8359D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39"/>
        <w:gridCol w:w="2592"/>
        <w:gridCol w:w="2827"/>
        <w:gridCol w:w="2582"/>
        <w:gridCol w:w="2536"/>
      </w:tblGrid>
      <w:tr w:rsidR="00B8359D" w:rsidRPr="00E36A01" w:rsidTr="00042D28">
        <w:trPr>
          <w:trHeight w:val="850"/>
        </w:trPr>
        <w:tc>
          <w:tcPr>
            <w:tcW w:w="2639" w:type="dxa"/>
            <w:vMerge w:val="restart"/>
            <w:shd w:val="clear" w:color="auto" w:fill="BFBFBF" w:themeFill="background1" w:themeFillShade="BF"/>
            <w:vAlign w:val="center"/>
          </w:tcPr>
          <w:p w:rsidR="00B8359D" w:rsidRPr="00E36A01" w:rsidRDefault="00B8359D" w:rsidP="00127E3D">
            <w:pPr>
              <w:tabs>
                <w:tab w:val="left" w:pos="9444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8359D" w:rsidRPr="00E36A01" w:rsidRDefault="00B8359D" w:rsidP="00127E3D">
            <w:pPr>
              <w:tabs>
                <w:tab w:val="left" w:pos="9444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6A01">
              <w:rPr>
                <w:rFonts w:ascii="Times New Roman" w:hAnsi="Times New Roman" w:cs="Times New Roman"/>
                <w:sz w:val="24"/>
                <w:szCs w:val="24"/>
              </w:rPr>
              <w:t>Residents Name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alias w:val="Residents Name"/>
            <w:tag w:val="Residents Name"/>
            <w:id w:val="-634723646"/>
            <w:placeholder>
              <w:docPart w:val="D1FBF7E247E34FF9A866174716173A3B"/>
            </w:placeholder>
            <w:temporary/>
            <w:showingPlcHdr/>
          </w:sdtPr>
          <w:sdtEndPr/>
          <w:sdtContent>
            <w:tc>
              <w:tcPr>
                <w:tcW w:w="5419" w:type="dxa"/>
                <w:gridSpan w:val="2"/>
                <w:vMerge w:val="restart"/>
                <w:vAlign w:val="center"/>
              </w:tcPr>
              <w:p w:rsidR="00B8359D" w:rsidRPr="00E36A01" w:rsidRDefault="00B8359D" w:rsidP="00127E3D">
                <w:pPr>
                  <w:tabs>
                    <w:tab w:val="left" w:pos="9444"/>
                  </w:tabs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E36A01">
                  <w:rPr>
                    <w:rStyle w:val="PlaceholderText"/>
                    <w:rFonts w:ascii="Times New Roman" w:hAnsi="Times New Roman" w:cs="Times New Roman"/>
                  </w:rPr>
                  <w:t>Click here to enter text.</w:t>
                </w:r>
              </w:p>
            </w:tc>
          </w:sdtContent>
        </w:sdt>
        <w:tc>
          <w:tcPr>
            <w:tcW w:w="2582" w:type="dxa"/>
            <w:shd w:val="clear" w:color="auto" w:fill="BFBFBF" w:themeFill="background1" w:themeFillShade="BF"/>
            <w:vAlign w:val="center"/>
          </w:tcPr>
          <w:p w:rsidR="00B8359D" w:rsidRPr="00E36A01" w:rsidRDefault="00B8359D" w:rsidP="00127E3D">
            <w:pPr>
              <w:tabs>
                <w:tab w:val="left" w:pos="9444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6A01">
              <w:rPr>
                <w:rFonts w:ascii="Times New Roman" w:hAnsi="Times New Roman" w:cs="Times New Roman"/>
                <w:sz w:val="24"/>
                <w:szCs w:val="24"/>
              </w:rPr>
              <w:t>Location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alias w:val="Unit"/>
            <w:tag w:val="Unit"/>
            <w:id w:val="-1720965806"/>
            <w:placeholder>
              <w:docPart w:val="9E5F71CCDEF243158BB8127B4532EDAF"/>
            </w:placeholder>
            <w:showingPlcHdr/>
            <w:dropDownList>
              <w:listItem w:value="Choose an item."/>
              <w:listItem w:displayText="WOHL 1st Floor" w:value="WOHL 1st Floor"/>
              <w:listItem w:displayText="WOHL Ground Floor" w:value="WOHL Ground Floor"/>
              <w:listItem w:displayText="Sampson" w:value="Sampson"/>
              <w:listItem w:displayText="Ronson" w:value="Ronson"/>
              <w:listItem w:displayText="Wine" w:value="Wine"/>
              <w:listItem w:displayText="Sherman" w:value="Sherman"/>
            </w:dropDownList>
          </w:sdtPr>
          <w:sdtEndPr/>
          <w:sdtContent>
            <w:tc>
              <w:tcPr>
                <w:tcW w:w="2536" w:type="dxa"/>
                <w:shd w:val="clear" w:color="auto" w:fill="89C2E5" w:themeFill="accent3" w:themeFillTint="66"/>
                <w:vAlign w:val="center"/>
              </w:tcPr>
              <w:p w:rsidR="00B8359D" w:rsidRPr="00E36A01" w:rsidRDefault="00B8359D" w:rsidP="00127E3D">
                <w:pPr>
                  <w:tabs>
                    <w:tab w:val="left" w:pos="9444"/>
                  </w:tabs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E36A01">
                  <w:rPr>
                    <w:rStyle w:val="PlaceholderText"/>
                    <w:rFonts w:ascii="Times New Roman" w:hAnsi="Times New Roman" w:cs="Times New Roman"/>
                  </w:rPr>
                  <w:t>Choose an item.</w:t>
                </w:r>
              </w:p>
            </w:tc>
          </w:sdtContent>
        </w:sdt>
      </w:tr>
      <w:tr w:rsidR="00B8359D" w:rsidRPr="00E36A01" w:rsidTr="00042D28">
        <w:trPr>
          <w:trHeight w:val="850"/>
        </w:trPr>
        <w:tc>
          <w:tcPr>
            <w:tcW w:w="2639" w:type="dxa"/>
            <w:vMerge/>
            <w:tcBorders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B8359D" w:rsidRPr="00E36A01" w:rsidRDefault="00B8359D" w:rsidP="00127E3D">
            <w:pPr>
              <w:tabs>
                <w:tab w:val="left" w:pos="9444"/>
              </w:tabs>
              <w:jc w:val="center"/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  <w:highlight w:val="darkGray"/>
              </w:rPr>
            </w:pPr>
          </w:p>
        </w:tc>
        <w:tc>
          <w:tcPr>
            <w:tcW w:w="5419" w:type="dxa"/>
            <w:gridSpan w:val="2"/>
            <w:vMerge/>
            <w:shd w:val="clear" w:color="auto" w:fill="808080" w:themeFill="background1" w:themeFillShade="80"/>
            <w:vAlign w:val="center"/>
          </w:tcPr>
          <w:p w:rsidR="00B8359D" w:rsidRPr="00E36A01" w:rsidRDefault="00B8359D" w:rsidP="00127E3D">
            <w:pPr>
              <w:tabs>
                <w:tab w:val="left" w:pos="9444"/>
              </w:tabs>
              <w:jc w:val="center"/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  <w:highlight w:val="darkGray"/>
              </w:rPr>
            </w:pPr>
          </w:p>
        </w:tc>
        <w:tc>
          <w:tcPr>
            <w:tcW w:w="2582" w:type="dxa"/>
            <w:shd w:val="clear" w:color="auto" w:fill="BFBFBF" w:themeFill="background1" w:themeFillShade="BF"/>
            <w:vAlign w:val="center"/>
          </w:tcPr>
          <w:p w:rsidR="00B8359D" w:rsidRPr="00E36A01" w:rsidRDefault="00B8359D" w:rsidP="00127E3D">
            <w:pPr>
              <w:tabs>
                <w:tab w:val="left" w:pos="9444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6A01">
              <w:rPr>
                <w:rFonts w:ascii="Times New Roman" w:hAnsi="Times New Roman" w:cs="Times New Roman"/>
                <w:sz w:val="24"/>
                <w:szCs w:val="24"/>
              </w:rPr>
              <w:t>Room Number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id w:val="273061177"/>
            <w:placeholder>
              <w:docPart w:val="D1FBF7E247E34FF9A866174716173A3B"/>
            </w:placeholder>
            <w:showingPlcHdr/>
          </w:sdtPr>
          <w:sdtEndPr/>
          <w:sdtContent>
            <w:tc>
              <w:tcPr>
                <w:tcW w:w="2536" w:type="dxa"/>
                <w:vAlign w:val="center"/>
              </w:tcPr>
              <w:p w:rsidR="00B8359D" w:rsidRPr="00E36A01" w:rsidRDefault="00B8359D" w:rsidP="00127E3D">
                <w:pPr>
                  <w:tabs>
                    <w:tab w:val="left" w:pos="9444"/>
                  </w:tabs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E36A01">
                  <w:rPr>
                    <w:rStyle w:val="PlaceholderText"/>
                    <w:rFonts w:ascii="Times New Roman" w:hAnsi="Times New Roman" w:cs="Times New Roman"/>
                  </w:rPr>
                  <w:t>Click here to enter text.</w:t>
                </w:r>
              </w:p>
            </w:tc>
          </w:sdtContent>
        </w:sdt>
      </w:tr>
      <w:tr w:rsidR="00B8359D" w:rsidRPr="00E36A01" w:rsidTr="00042D28">
        <w:trPr>
          <w:trHeight w:val="1066"/>
        </w:trPr>
        <w:tc>
          <w:tcPr>
            <w:tcW w:w="2639" w:type="dxa"/>
            <w:shd w:val="clear" w:color="auto" w:fill="BFBFBF" w:themeFill="background1" w:themeFillShade="BF"/>
            <w:vAlign w:val="center"/>
          </w:tcPr>
          <w:p w:rsidR="00B8359D" w:rsidRPr="00E36A01" w:rsidRDefault="00B8359D" w:rsidP="00127E3D">
            <w:pPr>
              <w:tabs>
                <w:tab w:val="left" w:pos="9444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6A01">
              <w:rPr>
                <w:rFonts w:ascii="Times New Roman" w:hAnsi="Times New Roman" w:cs="Times New Roman"/>
                <w:sz w:val="24"/>
                <w:szCs w:val="24"/>
              </w:rPr>
              <w:t>Comments</w:t>
            </w:r>
          </w:p>
          <w:p w:rsidR="00B8359D" w:rsidRPr="00E36A01" w:rsidRDefault="00B8359D" w:rsidP="00127E3D">
            <w:pPr>
              <w:tabs>
                <w:tab w:val="left" w:pos="9444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tag w:val="Comments"/>
            <w:id w:val="480276786"/>
            <w:placeholder>
              <w:docPart w:val="D1FBF7E247E34FF9A866174716173A3B"/>
            </w:placeholder>
            <w:temporary/>
            <w:showingPlcHdr/>
            <w:text/>
          </w:sdtPr>
          <w:sdtEndPr/>
          <w:sdtContent>
            <w:tc>
              <w:tcPr>
                <w:tcW w:w="10537" w:type="dxa"/>
                <w:gridSpan w:val="4"/>
              </w:tcPr>
              <w:p w:rsidR="00B8359D" w:rsidRPr="00E36A01" w:rsidRDefault="00B8359D" w:rsidP="00127E3D">
                <w:pPr>
                  <w:tabs>
                    <w:tab w:val="left" w:pos="9444"/>
                  </w:tabs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E36A01">
                  <w:rPr>
                    <w:rStyle w:val="PlaceholderText"/>
                    <w:rFonts w:ascii="Times New Roman" w:hAnsi="Times New Roman" w:cs="Times New Roman"/>
                  </w:rPr>
                  <w:t>Click here to enter text.</w:t>
                </w:r>
              </w:p>
            </w:tc>
          </w:sdtContent>
        </w:sdt>
      </w:tr>
      <w:tr w:rsidR="00B8359D" w:rsidRPr="00E36A01" w:rsidTr="00042D28">
        <w:trPr>
          <w:trHeight w:val="1066"/>
        </w:trPr>
        <w:tc>
          <w:tcPr>
            <w:tcW w:w="2639" w:type="dxa"/>
            <w:shd w:val="clear" w:color="auto" w:fill="BFBFBF" w:themeFill="background1" w:themeFillShade="BF"/>
            <w:vAlign w:val="center"/>
          </w:tcPr>
          <w:p w:rsidR="00B8359D" w:rsidRPr="00E36A01" w:rsidRDefault="00B8359D" w:rsidP="00127E3D">
            <w:pPr>
              <w:tabs>
                <w:tab w:val="left" w:pos="9444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6A01">
              <w:rPr>
                <w:rFonts w:ascii="Times New Roman" w:hAnsi="Times New Roman" w:cs="Times New Roman"/>
                <w:sz w:val="24"/>
                <w:szCs w:val="24"/>
              </w:rPr>
              <w:t>Special instructions</w:t>
            </w:r>
          </w:p>
          <w:p w:rsidR="006C1627" w:rsidRPr="00E36A01" w:rsidRDefault="006C1627" w:rsidP="00127E3D">
            <w:pPr>
              <w:tabs>
                <w:tab w:val="left" w:pos="9444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37" w:type="dxa"/>
            <w:gridSpan w:val="4"/>
          </w:tcPr>
          <w:p w:rsidR="00B8359D" w:rsidRPr="00E36A01" w:rsidRDefault="00B8359D" w:rsidP="00042D28">
            <w:pPr>
              <w:tabs>
                <w:tab w:val="left" w:pos="944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C1627" w:rsidRPr="00E36A01" w:rsidTr="00042D28">
        <w:trPr>
          <w:trHeight w:val="1066"/>
        </w:trPr>
        <w:tc>
          <w:tcPr>
            <w:tcW w:w="2639" w:type="dxa"/>
            <w:shd w:val="clear" w:color="auto" w:fill="D9D9D9" w:themeFill="background1" w:themeFillShade="D9"/>
            <w:vAlign w:val="center"/>
          </w:tcPr>
          <w:p w:rsidR="006C1627" w:rsidRPr="00E36A01" w:rsidRDefault="006C1627" w:rsidP="006C1627">
            <w:pPr>
              <w:tabs>
                <w:tab w:val="left" w:pos="9444"/>
              </w:tabs>
              <w:jc w:val="center"/>
              <w:rPr>
                <w:rFonts w:ascii="Times New Roman" w:hAnsi="Times New Roman" w:cs="Times New Roman"/>
                <w:color w:val="808080" w:themeColor="background1" w:themeShade="80"/>
                <w:sz w:val="24"/>
                <w:szCs w:val="24"/>
              </w:rPr>
            </w:pPr>
            <w:r w:rsidRPr="00E36A01">
              <w:rPr>
                <w:rFonts w:ascii="Times New Roman" w:hAnsi="Times New Roman" w:cs="Times New Roman"/>
                <w:color w:val="808080" w:themeColor="background1" w:themeShade="80"/>
                <w:sz w:val="24"/>
                <w:szCs w:val="24"/>
              </w:rPr>
              <w:t>Residents receiving:</w:t>
            </w:r>
          </w:p>
          <w:p w:rsidR="006C1627" w:rsidRPr="00E36A01" w:rsidRDefault="006C1627" w:rsidP="006C1627">
            <w:pPr>
              <w:tabs>
                <w:tab w:val="left" w:pos="9444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6A01">
              <w:rPr>
                <w:rFonts w:ascii="Times New Roman" w:hAnsi="Times New Roman" w:cs="Times New Roman"/>
                <w:sz w:val="24"/>
                <w:szCs w:val="24"/>
              </w:rPr>
              <w:t>one -2- one care</w:t>
            </w:r>
          </w:p>
        </w:tc>
        <w:tc>
          <w:tcPr>
            <w:tcW w:w="2592" w:type="dxa"/>
            <w:shd w:val="clear" w:color="auto" w:fill="FFC000"/>
          </w:tcPr>
          <w:p w:rsidR="006C1627" w:rsidRPr="00E36A01" w:rsidRDefault="006C1627" w:rsidP="00127E3D">
            <w:pPr>
              <w:tabs>
                <w:tab w:val="left" w:pos="944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1627" w:rsidRPr="00E36A01" w:rsidRDefault="006C1627" w:rsidP="00127E3D">
            <w:pPr>
              <w:tabs>
                <w:tab w:val="left" w:pos="944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1627" w:rsidRPr="00E36A01" w:rsidRDefault="00E36A01" w:rsidP="00127E3D">
            <w:pPr>
              <w:tabs>
                <w:tab w:val="left" w:pos="944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1-2-1 care"/>
                <w:tag w:val="1-2-1 care"/>
                <w:id w:val="-563251347"/>
                <w:placeholder>
                  <w:docPart w:val="40AFE93F85C8491F9621E325F6A0943D"/>
                </w:placeholder>
                <w:showingPlcHdr/>
                <w:dropDownList>
                  <w:listItem w:value="Choose an item."/>
                  <w:listItem w:displayText="24/7 support" w:value="24/7 support"/>
                  <w:listItem w:displayText="Mornings support" w:value="Mornings support"/>
                  <w:listItem w:displayText="Afternoon support" w:value="Afternoon support"/>
                  <w:listItem w:displayText="Other (please use comments box)" w:value="Other (please use comments box)"/>
                </w:dropDownList>
              </w:sdtPr>
              <w:sdtEndPr/>
              <w:sdtContent>
                <w:r w:rsidR="006C1627" w:rsidRPr="00E36A01">
                  <w:rPr>
                    <w:rStyle w:val="PlaceholderText"/>
                    <w:rFonts w:ascii="Times New Roman" w:hAnsi="Times New Roman" w:cs="Times New Roman"/>
                    <w:shd w:val="clear" w:color="auto" w:fill="FFFFFF" w:themeFill="background1"/>
                  </w:rPr>
                  <w:t>Choose an item.</w:t>
                </w:r>
              </w:sdtContent>
            </w:sdt>
          </w:p>
        </w:tc>
        <w:tc>
          <w:tcPr>
            <w:tcW w:w="2827" w:type="dxa"/>
            <w:shd w:val="clear" w:color="auto" w:fill="D9D9D9" w:themeFill="background1" w:themeFillShade="D9"/>
          </w:tcPr>
          <w:p w:rsidR="006C1627" w:rsidRPr="00E36A01" w:rsidRDefault="006C1627" w:rsidP="00127E3D">
            <w:pPr>
              <w:tabs>
                <w:tab w:val="left" w:pos="944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1627" w:rsidRPr="00E36A01" w:rsidRDefault="006C1627" w:rsidP="006C1627">
            <w:pPr>
              <w:tabs>
                <w:tab w:val="left" w:pos="9444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6A01">
              <w:rPr>
                <w:rFonts w:ascii="Times New Roman" w:hAnsi="Times New Roman" w:cs="Times New Roman"/>
                <w:sz w:val="24"/>
                <w:szCs w:val="24"/>
              </w:rPr>
              <w:t>Additional Risk/Considerations:</w:t>
            </w:r>
          </w:p>
        </w:tc>
        <w:tc>
          <w:tcPr>
            <w:tcW w:w="2582" w:type="dxa"/>
            <w:shd w:val="clear" w:color="auto" w:fill="FFFF99"/>
          </w:tcPr>
          <w:p w:rsidR="006C1627" w:rsidRPr="00E36A01" w:rsidRDefault="006C1627" w:rsidP="00127E3D">
            <w:pPr>
              <w:tabs>
                <w:tab w:val="left" w:pos="944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1627" w:rsidRPr="00E36A01" w:rsidRDefault="006C1627" w:rsidP="00127E3D">
            <w:pPr>
              <w:tabs>
                <w:tab w:val="left" w:pos="944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1627" w:rsidRPr="00E36A01" w:rsidRDefault="00E36A01" w:rsidP="00127E3D">
            <w:pPr>
              <w:tabs>
                <w:tab w:val="left" w:pos="944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Pallative Care Level"/>
                <w:tag w:val="Pallative Care Level"/>
                <w:id w:val="-655995147"/>
                <w:placeholder>
                  <w:docPart w:val="977992F0C0A842C78E8D28693643FD98"/>
                </w:placeholder>
                <w:showingPlcHdr/>
                <w:comboBox>
                  <w:listItem w:value="Choose an item."/>
                  <w:listItem w:displayText="Category A" w:value="Category A"/>
                  <w:listItem w:displayText="Category B" w:value="Category B"/>
                  <w:listItem w:displayText="Category C" w:value="Category C"/>
                  <w:listItem w:displayText="Category D" w:value="Category D"/>
                </w:comboBox>
              </w:sdtPr>
              <w:sdtEndPr/>
              <w:sdtContent>
                <w:r w:rsidR="006C1627" w:rsidRPr="00E36A01">
                  <w:rPr>
                    <w:rStyle w:val="PlaceholderText"/>
                    <w:rFonts w:ascii="Times New Roman" w:hAnsi="Times New Roman" w:cs="Times New Roman"/>
                  </w:rPr>
                  <w:t>Choose an item.</w:t>
                </w:r>
              </w:sdtContent>
            </w:sdt>
          </w:p>
        </w:tc>
        <w:tc>
          <w:tcPr>
            <w:tcW w:w="2536" w:type="dxa"/>
            <w:shd w:val="clear" w:color="auto" w:fill="FFFF99"/>
          </w:tcPr>
          <w:p w:rsidR="006C1627" w:rsidRPr="00E36A01" w:rsidRDefault="006C1627" w:rsidP="00127E3D">
            <w:pPr>
              <w:tabs>
                <w:tab w:val="left" w:pos="944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1627" w:rsidRPr="00E36A01" w:rsidRDefault="006C1627" w:rsidP="00127E3D">
            <w:pPr>
              <w:tabs>
                <w:tab w:val="left" w:pos="944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1627" w:rsidRPr="00E36A01" w:rsidRDefault="00E36A01" w:rsidP="00127E3D">
            <w:pPr>
              <w:tabs>
                <w:tab w:val="left" w:pos="944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Mental Capacity"/>
                <w:tag w:val="Mental Capacity"/>
                <w:id w:val="1722403831"/>
                <w:placeholder>
                  <w:docPart w:val="386BB60AC9B740DC95D9D7ABF3B83F57"/>
                </w:placeholder>
                <w:showingPlcHdr/>
                <w:comboBox>
                  <w:listItem w:value="Choose an item."/>
                  <w:listItem w:displayText="Fully alert" w:value="Fully alert"/>
                  <w:listItem w:displayText="Complies with instructions" w:value="Complies with instructions"/>
                  <w:listItem w:displayText="Confused State" w:value="Confused State"/>
                  <w:listItem w:displayText="Dementia" w:value="Dementia"/>
                </w:comboBox>
              </w:sdtPr>
              <w:sdtEndPr/>
              <w:sdtContent>
                <w:r w:rsidR="006C1627" w:rsidRPr="00E36A01">
                  <w:rPr>
                    <w:rStyle w:val="PlaceholderText"/>
                    <w:rFonts w:ascii="Times New Roman" w:hAnsi="Times New Roman" w:cs="Times New Roman"/>
                  </w:rPr>
                  <w:t>Choose an item.</w:t>
                </w:r>
              </w:sdtContent>
            </w:sdt>
          </w:p>
        </w:tc>
      </w:tr>
      <w:tr w:rsidR="00B8359D" w:rsidRPr="00E36A01" w:rsidTr="00042D28">
        <w:trPr>
          <w:trHeight w:val="850"/>
        </w:trPr>
        <w:tc>
          <w:tcPr>
            <w:tcW w:w="2639" w:type="dxa"/>
            <w:shd w:val="clear" w:color="auto" w:fill="BFBFBF" w:themeFill="background1" w:themeFillShade="BF"/>
            <w:vAlign w:val="center"/>
          </w:tcPr>
          <w:p w:rsidR="00B8359D" w:rsidRPr="00E36A01" w:rsidRDefault="00B8359D" w:rsidP="00127E3D">
            <w:pPr>
              <w:tabs>
                <w:tab w:val="left" w:pos="9444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6A01">
              <w:rPr>
                <w:rFonts w:ascii="Times New Roman" w:hAnsi="Times New Roman" w:cs="Times New Roman"/>
                <w:sz w:val="24"/>
                <w:szCs w:val="24"/>
              </w:rPr>
              <w:t xml:space="preserve">Day time 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alias w:val="Evacuation Method"/>
            <w:tag w:val="Evacuation Method"/>
            <w:id w:val="-2051057255"/>
            <w:placeholder>
              <w:docPart w:val="51C19CD00F5B4FD7A563ED747DDBC532"/>
            </w:placeholder>
            <w:dropDownList>
              <w:listItem w:value="Choose an item."/>
              <w:listItem w:displayText="Independent" w:value="Independent"/>
              <w:listItem w:displayText="Independent with minimal Instruction" w:value="Independent with minimal Instruction"/>
              <w:listItem w:displayText="Requires 1 Staff member support" w:value="Requires 1 Staff member support"/>
              <w:listItem w:displayText="Requires 2 Staff members support" w:value="Requires 2 Staff members support"/>
              <w:listItem w:displayText="Requires more than 2 Staff members support eg Bariatric Resident" w:value="Requires more than 2 Staff members support eg Bariatric Resident"/>
            </w:dropDownList>
          </w:sdtPr>
          <w:sdtEndPr/>
          <w:sdtContent>
            <w:tc>
              <w:tcPr>
                <w:tcW w:w="2592" w:type="dxa"/>
                <w:shd w:val="clear" w:color="auto" w:fill="FF66CC"/>
                <w:vAlign w:val="center"/>
              </w:tcPr>
              <w:p w:rsidR="00B8359D" w:rsidRPr="00E36A01" w:rsidRDefault="00042D28" w:rsidP="00127E3D">
                <w:pPr>
                  <w:tabs>
                    <w:tab w:val="left" w:pos="9444"/>
                  </w:tabs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E36A01">
                  <w:rPr>
                    <w:rFonts w:ascii="Times New Roman" w:hAnsi="Times New Roman" w:cs="Times New Roman"/>
                    <w:sz w:val="24"/>
                    <w:szCs w:val="24"/>
                  </w:rPr>
                  <w:t>Requires 1 Staff member support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alias w:val="Mobility Aid"/>
            <w:tag w:val="Mobility Aid"/>
            <w:id w:val="-1892716731"/>
            <w:placeholder>
              <w:docPart w:val="677E28CC48134E0B814AFB3740DE9EBD"/>
            </w:placeholder>
            <w:showingPlcHdr/>
            <w:dropDownList>
              <w:listItem w:value="Choose an item."/>
              <w:listItem w:displayText="No aids required" w:value="No aids required"/>
              <w:listItem w:displayText="Walking Stick" w:value="Walking Stick"/>
              <w:listItem w:displayText="3 Wheeled Walker" w:value="3 Wheeled Walker"/>
              <w:listItem w:displayText="4 Wheeled Walker" w:value="4 Wheeled Walker"/>
              <w:listItem w:displayText="Rollator Zimmer Frame" w:value="Rollator Zimmer Frame"/>
              <w:listItem w:displayText="Transit Wheelchair" w:value="Transit Wheelchair"/>
              <w:listItem w:displayText="Specialist Wheelchair" w:value="Specialist Wheelchair"/>
              <w:listItem w:displayText="Tilt in Space Wheelchair" w:value="Tilt in Space Wheelchair"/>
              <w:listItem w:displayText="Self Propelling Wheelchair" w:value="Self Propelling Wheelchair"/>
              <w:listItem w:displayText="Barriatric Wheelchair" w:value="Barriatric Wheelchair"/>
            </w:dropDownList>
          </w:sdtPr>
          <w:sdtEndPr/>
          <w:sdtContent>
            <w:tc>
              <w:tcPr>
                <w:tcW w:w="5409" w:type="dxa"/>
                <w:gridSpan w:val="2"/>
                <w:shd w:val="clear" w:color="auto" w:fill="B3D5AB" w:themeFill="accent4" w:themeFillTint="66"/>
                <w:vAlign w:val="center"/>
              </w:tcPr>
              <w:p w:rsidR="00B8359D" w:rsidRPr="00E36A01" w:rsidRDefault="00B8359D" w:rsidP="00127E3D">
                <w:pPr>
                  <w:tabs>
                    <w:tab w:val="left" w:pos="9444"/>
                  </w:tabs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E36A01">
                  <w:rPr>
                    <w:rStyle w:val="PlaceholderText"/>
                    <w:rFonts w:ascii="Times New Roman" w:hAnsi="Times New Roman" w:cs="Times New Roman"/>
                    <w:shd w:val="clear" w:color="auto" w:fill="FFFFFF" w:themeFill="background1"/>
                  </w:rPr>
                  <w:t>Choose an item.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alias w:val="Evacuation Equipment"/>
            <w:tag w:val="Evacuation Equipment"/>
            <w:id w:val="324411305"/>
            <w:placeholder>
              <w:docPart w:val="AAC4FDD5495B4435AF5FC25D8DB7E6CB"/>
            </w:placeholder>
            <w:showingPlcHdr/>
            <w:dropDownList>
              <w:listItem w:value="Choose an item."/>
              <w:listItem w:displayText="None required" w:value="None required"/>
              <w:listItem w:displayText="Ski Sled" w:value="Ski Sled"/>
              <w:listItem w:displayText="ResQmat" w:value="ResQmat"/>
              <w:listItem w:displayText="Ski Pad" w:value="Ski Pad"/>
              <w:listItem w:displayText="Evacuation Chair" w:value="Evacuation Chair"/>
            </w:dropDownList>
          </w:sdtPr>
          <w:sdtEndPr/>
          <w:sdtContent>
            <w:tc>
              <w:tcPr>
                <w:tcW w:w="2536" w:type="dxa"/>
                <w:vMerge w:val="restart"/>
                <w:shd w:val="clear" w:color="auto" w:fill="FF0000"/>
                <w:vAlign w:val="center"/>
              </w:tcPr>
              <w:p w:rsidR="00B8359D" w:rsidRPr="00E36A01" w:rsidRDefault="00B8359D" w:rsidP="00127E3D">
                <w:pPr>
                  <w:tabs>
                    <w:tab w:val="left" w:pos="9444"/>
                  </w:tabs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E36A01">
                  <w:rPr>
                    <w:rStyle w:val="PlaceholderText"/>
                    <w:rFonts w:ascii="Times New Roman" w:hAnsi="Times New Roman" w:cs="Times New Roman"/>
                    <w:shd w:val="clear" w:color="auto" w:fill="FFFFFF" w:themeFill="background1"/>
                  </w:rPr>
                  <w:t>Choose an item.</w:t>
                </w:r>
              </w:p>
            </w:tc>
          </w:sdtContent>
        </w:sdt>
      </w:tr>
      <w:tr w:rsidR="00042D28" w:rsidRPr="00E36A01" w:rsidTr="00042D28">
        <w:trPr>
          <w:trHeight w:val="850"/>
        </w:trPr>
        <w:tc>
          <w:tcPr>
            <w:tcW w:w="2639" w:type="dxa"/>
            <w:shd w:val="clear" w:color="auto" w:fill="BFBFBF" w:themeFill="background1" w:themeFillShade="BF"/>
            <w:vAlign w:val="center"/>
          </w:tcPr>
          <w:p w:rsidR="00042D28" w:rsidRPr="00E36A01" w:rsidRDefault="00042D28" w:rsidP="00127E3D">
            <w:pPr>
              <w:tabs>
                <w:tab w:val="left" w:pos="9444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6A01">
              <w:rPr>
                <w:rFonts w:ascii="Times New Roman" w:hAnsi="Times New Roman" w:cs="Times New Roman"/>
                <w:sz w:val="24"/>
                <w:szCs w:val="24"/>
              </w:rPr>
              <w:t>Night time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alias w:val="Evacuation Method"/>
            <w:tag w:val="Evacuation Method"/>
            <w:id w:val="1057050082"/>
            <w:placeholder>
              <w:docPart w:val="1D0EAF5EEE8C4468BD65CCDDC686BFC4"/>
            </w:placeholder>
            <w:dropDownList>
              <w:listItem w:value="Choose an item."/>
              <w:listItem w:displayText="Independent" w:value="Independent"/>
              <w:listItem w:displayText="Independent with minimal Instruction" w:value="Independent with minimal Instruction"/>
              <w:listItem w:displayText="Requires 1 Staff member support" w:value="Requires 1 Staff member support"/>
              <w:listItem w:displayText="Requires 2 Staff members support" w:value="Requires 2 Staff members support"/>
              <w:listItem w:displayText="Requires more than 2 Staff members support eg Bariatric Resident" w:value="Requires more than 2 Staff members support eg Bariatric Resident"/>
            </w:dropDownList>
          </w:sdtPr>
          <w:sdtEndPr/>
          <w:sdtContent>
            <w:tc>
              <w:tcPr>
                <w:tcW w:w="2592" w:type="dxa"/>
                <w:shd w:val="clear" w:color="auto" w:fill="FF66CC"/>
                <w:vAlign w:val="center"/>
              </w:tcPr>
              <w:p w:rsidR="00042D28" w:rsidRPr="00E36A01" w:rsidRDefault="00042D28" w:rsidP="00B9103D">
                <w:pPr>
                  <w:tabs>
                    <w:tab w:val="left" w:pos="9444"/>
                  </w:tabs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E36A01">
                  <w:rPr>
                    <w:rFonts w:ascii="Times New Roman" w:hAnsi="Times New Roman" w:cs="Times New Roman"/>
                    <w:sz w:val="24"/>
                    <w:szCs w:val="24"/>
                  </w:rPr>
                  <w:t>Requires 1 Staff member support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alias w:val="Mobility "/>
            <w:tag w:val="Mobility "/>
            <w:id w:val="-217972478"/>
            <w:placeholder>
              <w:docPart w:val="A12CE884326644AB89BB6CECDC63B69B"/>
            </w:placeholder>
            <w:showingPlcHdr/>
            <w:dropDownList>
              <w:listItem w:value="Choose an item."/>
              <w:listItem w:displayText="Sleeping without Medication" w:value="Sleeping without Medication"/>
              <w:listItem w:displayText="Takes medication for Sleeping" w:value="Takes medication for Sleeping"/>
              <w:listItem w:displayText="Other (please detail in comments box)" w:value="Other (please detail in comments box)"/>
            </w:dropDownList>
          </w:sdtPr>
          <w:sdtEndPr/>
          <w:sdtContent>
            <w:tc>
              <w:tcPr>
                <w:tcW w:w="2827" w:type="dxa"/>
                <w:shd w:val="clear" w:color="auto" w:fill="E59CA4" w:themeFill="accent2" w:themeFillTint="66"/>
                <w:vAlign w:val="center"/>
              </w:tcPr>
              <w:p w:rsidR="00042D28" w:rsidRPr="00E36A01" w:rsidRDefault="00042D28" w:rsidP="00127E3D">
                <w:pPr>
                  <w:tabs>
                    <w:tab w:val="left" w:pos="9444"/>
                  </w:tabs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E36A01">
                  <w:rPr>
                    <w:rStyle w:val="PlaceholderText"/>
                    <w:rFonts w:ascii="Times New Roman" w:hAnsi="Times New Roman" w:cs="Times New Roman"/>
                    <w:shd w:val="clear" w:color="auto" w:fill="FFFFFF" w:themeFill="background1"/>
                  </w:rPr>
                  <w:t>Choose an item.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alias w:val="Bed type"/>
            <w:tag w:val="Bed type"/>
            <w:id w:val="-118070652"/>
            <w:placeholder>
              <w:docPart w:val="03CD1EBC632E4B858C7D1035AB2135FA"/>
            </w:placeholder>
            <w:showingPlcHdr/>
            <w:comboBox>
              <w:listItem w:value="Choose an item."/>
              <w:listItem w:displayText="Divan" w:value="Divan"/>
              <w:listItem w:displayText="Divan &amp; bed rails" w:value="Divan &amp; bed rails"/>
              <w:listItem w:displayText="Divan with air mattress " w:value="Divan with air mattress "/>
              <w:listItem w:displayText="Divan, air mattress &amp; bed rails" w:value="Divan, air mattress &amp; bed rails"/>
              <w:listItem w:displayText="Profiling bed" w:value="Profiling bed"/>
              <w:listItem w:displayText="Profiling bed &amp; rails" w:value="Profiling bed &amp; rails"/>
              <w:listItem w:displayText="Profiling bed with air mattress" w:value="Profiling bed with air mattress"/>
              <w:listItem w:displayText="Profiling bed, air mattress &amp; rails" w:value="Profiling bed, air mattress &amp; rails"/>
            </w:comboBox>
          </w:sdtPr>
          <w:sdtEndPr/>
          <w:sdtContent>
            <w:tc>
              <w:tcPr>
                <w:tcW w:w="2582" w:type="dxa"/>
                <w:shd w:val="clear" w:color="auto" w:fill="E6D5BC" w:themeFill="accent6" w:themeFillTint="66"/>
                <w:vAlign w:val="center"/>
              </w:tcPr>
              <w:p w:rsidR="00042D28" w:rsidRPr="00E36A01" w:rsidRDefault="00042D28" w:rsidP="00127E3D">
                <w:pPr>
                  <w:tabs>
                    <w:tab w:val="left" w:pos="9444"/>
                  </w:tabs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E36A01">
                  <w:rPr>
                    <w:rStyle w:val="PlaceholderText"/>
                    <w:rFonts w:ascii="Times New Roman" w:hAnsi="Times New Roman" w:cs="Times New Roman"/>
                  </w:rPr>
                  <w:t>Choose an item.</w:t>
                </w:r>
              </w:p>
            </w:tc>
          </w:sdtContent>
        </w:sdt>
        <w:tc>
          <w:tcPr>
            <w:tcW w:w="2536" w:type="dxa"/>
            <w:vMerge/>
            <w:shd w:val="clear" w:color="auto" w:fill="FF0000"/>
            <w:vAlign w:val="center"/>
          </w:tcPr>
          <w:p w:rsidR="00042D28" w:rsidRPr="00E36A01" w:rsidRDefault="00042D28" w:rsidP="00127E3D">
            <w:pPr>
              <w:tabs>
                <w:tab w:val="left" w:pos="9444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E25F2" w:rsidRPr="000E0852" w:rsidRDefault="008E25F2" w:rsidP="005A6AA8">
      <w:pPr>
        <w:tabs>
          <w:tab w:val="right" w:pos="9360"/>
        </w:tabs>
      </w:pPr>
    </w:p>
    <w:sectPr w:rsidR="008E25F2" w:rsidRPr="000E0852" w:rsidSect="00E36A01">
      <w:headerReference w:type="default" r:id="rId9"/>
      <w:footerReference w:type="default" r:id="rId10"/>
      <w:pgSz w:w="15840" w:h="12240" w:orient="landscape"/>
      <w:pgMar w:top="180" w:right="1440" w:bottom="1276" w:left="1440" w:header="568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4C44" w:rsidRDefault="00304C44" w:rsidP="00DC37CE">
      <w:r>
        <w:separator/>
      </w:r>
    </w:p>
  </w:endnote>
  <w:endnote w:type="continuationSeparator" w:id="0">
    <w:p w:rsidR="00304C44" w:rsidRDefault="00304C44" w:rsidP="00DC37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65C6" w:rsidRPr="00E36A01" w:rsidRDefault="005165C6" w:rsidP="00E36A01">
    <w:pPr>
      <w:pStyle w:val="Footer"/>
      <w:jc w:val="both"/>
      <w:rPr>
        <w:rFonts w:ascii="Times New Roman" w:hAnsi="Times New Roman" w:cs="Times New Roman"/>
      </w:rPr>
    </w:pPr>
    <w:r w:rsidRPr="00E36A01">
      <w:rPr>
        <w:rFonts w:ascii="Times New Roman" w:hAnsi="Times New Roman" w:cs="Times New Roman"/>
      </w:rPr>
      <w:t>This PEEP should be reviewed as part of the monthly care plan review and or whenever there are changes to the residents’ mobility. A new copy should be printed and placed in the care plan and fire emergency response folder on the unit if there are changes. An entry in the moving &amp; handling review section of the care plan should be made as evidence of monthly evaluation.</w:t>
    </w:r>
  </w:p>
  <w:p w:rsidR="005165C6" w:rsidRPr="00E36A01" w:rsidRDefault="005165C6" w:rsidP="005165C6">
    <w:pPr>
      <w:pStyle w:val="Footer"/>
      <w:ind w:hanging="709"/>
      <w:rPr>
        <w:rFonts w:ascii="Times New Roman" w:hAnsi="Times New Roman" w:cs="Times New Roman"/>
        <w:sz w:val="18"/>
        <w:szCs w:val="18"/>
      </w:rPr>
    </w:pPr>
  </w:p>
  <w:p w:rsidR="005165C6" w:rsidRPr="00E36A01" w:rsidRDefault="005165C6" w:rsidP="005165C6">
    <w:pPr>
      <w:pStyle w:val="Footer"/>
      <w:ind w:right="-507" w:hanging="709"/>
      <w:rPr>
        <w:rFonts w:ascii="Times New Roman" w:hAnsi="Times New Roman" w:cs="Times New Roman"/>
        <w:sz w:val="18"/>
        <w:szCs w:val="18"/>
      </w:rPr>
    </w:pPr>
    <w:r w:rsidRPr="00E36A01">
      <w:rPr>
        <w:rFonts w:ascii="Times New Roman" w:hAnsi="Times New Roman" w:cs="Times New Roman"/>
        <w:sz w:val="18"/>
        <w:szCs w:val="18"/>
      </w:rPr>
      <w:t>Nightingale Hammerson December 2016</w:t>
    </w:r>
    <w:r w:rsidRPr="00E36A01">
      <w:rPr>
        <w:rFonts w:ascii="Times New Roman" w:hAnsi="Times New Roman" w:cs="Times New Roman"/>
        <w:sz w:val="24"/>
        <w:szCs w:val="24"/>
      </w:rPr>
      <w:t xml:space="preserve"> </w:t>
    </w:r>
    <w:r w:rsidRPr="00E36A01">
      <w:rPr>
        <w:rFonts w:ascii="Times New Roman" w:hAnsi="Times New Roman" w:cs="Times New Roman"/>
        <w:sz w:val="24"/>
        <w:szCs w:val="24"/>
      </w:rPr>
      <w:tab/>
    </w:r>
    <w:r w:rsidRPr="00E36A01">
      <w:rPr>
        <w:rFonts w:ascii="Times New Roman" w:hAnsi="Times New Roman" w:cs="Times New Roman"/>
        <w:sz w:val="24"/>
        <w:szCs w:val="24"/>
      </w:rPr>
      <w:tab/>
    </w:r>
    <w:r w:rsidRPr="00E36A01">
      <w:rPr>
        <w:rFonts w:ascii="Times New Roman" w:hAnsi="Times New Roman" w:cs="Times New Roman"/>
        <w:sz w:val="24"/>
        <w:szCs w:val="24"/>
      </w:rPr>
      <w:tab/>
    </w:r>
    <w:r w:rsidRPr="00E36A01">
      <w:rPr>
        <w:rFonts w:ascii="Times New Roman" w:hAnsi="Times New Roman" w:cs="Times New Roman"/>
        <w:sz w:val="24"/>
        <w:szCs w:val="24"/>
      </w:rPr>
      <w:tab/>
    </w:r>
    <w:r w:rsidRPr="00E36A01">
      <w:rPr>
        <w:rFonts w:ascii="Times New Roman" w:hAnsi="Times New Roman" w:cs="Times New Roman"/>
        <w:sz w:val="24"/>
        <w:szCs w:val="24"/>
      </w:rPr>
      <w:tab/>
    </w:r>
    <w:r w:rsidRPr="00E36A01">
      <w:rPr>
        <w:rFonts w:ascii="Times New Roman" w:hAnsi="Times New Roman" w:cs="Times New Roman"/>
        <w:sz w:val="24"/>
        <w:szCs w:val="24"/>
      </w:rPr>
      <w:tab/>
      <w:t xml:space="preserve">         </w:t>
    </w:r>
    <w:r w:rsidRPr="00E36A01">
      <w:rPr>
        <w:rFonts w:ascii="Times New Roman" w:hAnsi="Times New Roman" w:cs="Times New Roman"/>
        <w:sz w:val="24"/>
        <w:szCs w:val="24"/>
      </w:rPr>
      <w:t>A9 – Page 1of 1</w:t>
    </w:r>
  </w:p>
  <w:p w:rsidR="005165C6" w:rsidRPr="00E36A01" w:rsidRDefault="005165C6">
    <w:pPr>
      <w:pStyle w:val="Foo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4C44" w:rsidRDefault="00304C44" w:rsidP="00DC37CE">
      <w:r>
        <w:separator/>
      </w:r>
    </w:p>
  </w:footnote>
  <w:footnote w:type="continuationSeparator" w:id="0">
    <w:p w:rsidR="00304C44" w:rsidRDefault="00304C44" w:rsidP="00DC37C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314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 w:firstRow="1" w:lastRow="0" w:firstColumn="1" w:lastColumn="0" w:noHBand="0" w:noVBand="1"/>
    </w:tblPr>
    <w:tblGrid>
      <w:gridCol w:w="3366"/>
      <w:gridCol w:w="2475"/>
      <w:gridCol w:w="2551"/>
      <w:gridCol w:w="4757"/>
    </w:tblGrid>
    <w:tr w:rsidR="005165C6" w:rsidRPr="00037421" w:rsidTr="00E36A01">
      <w:trPr>
        <w:trHeight w:val="149"/>
      </w:trPr>
      <w:tc>
        <w:tcPr>
          <w:tcW w:w="5841" w:type="dxa"/>
          <w:gridSpan w:val="2"/>
          <w:shd w:val="clear" w:color="auto" w:fill="auto"/>
        </w:tcPr>
        <w:p w:rsidR="005165C6" w:rsidRPr="00037421" w:rsidRDefault="005165C6" w:rsidP="005165C6">
          <w:pPr>
            <w:tabs>
              <w:tab w:val="center" w:pos="4153"/>
              <w:tab w:val="right" w:pos="8306"/>
            </w:tabs>
            <w:rPr>
              <w:rFonts w:ascii="Times New Roman" w:eastAsia="Calibri" w:hAnsi="Times New Roman" w:cs="Times New Roman"/>
              <w:b/>
              <w:lang w:eastAsia="en-GB"/>
            </w:rPr>
          </w:pPr>
          <w:r w:rsidRPr="00037421">
            <w:rPr>
              <w:rFonts w:ascii="Times New Roman" w:eastAsia="Calibri" w:hAnsi="Times New Roman" w:cs="Times New Roman"/>
              <w:noProof/>
              <w:lang w:eastAsia="en-GB"/>
            </w:rPr>
            <w:drawing>
              <wp:inline distT="0" distB="0" distL="0" distR="0" wp14:anchorId="52D00279" wp14:editId="10FBBBF2">
                <wp:extent cx="2207895" cy="233680"/>
                <wp:effectExtent l="0" t="0" r="1905" b="0"/>
                <wp:docPr id="45" name="Picture 45" descr="\\Ngh-nt01\nightingale share\Marketing &amp; PR\NightingaleHammerson_logo_CMYK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\\Ngh-nt01\nightingale share\Marketing &amp; PR\NightingaleHammerson_logo_CMYK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07895" cy="23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08" w:type="dxa"/>
          <w:gridSpan w:val="2"/>
          <w:shd w:val="clear" w:color="auto" w:fill="auto"/>
        </w:tcPr>
        <w:p w:rsidR="005165C6" w:rsidRPr="00037421" w:rsidRDefault="005165C6" w:rsidP="005165C6">
          <w:pPr>
            <w:tabs>
              <w:tab w:val="center" w:pos="4153"/>
              <w:tab w:val="right" w:pos="8306"/>
            </w:tabs>
            <w:rPr>
              <w:rFonts w:ascii="Times New Roman" w:eastAsia="Calibri" w:hAnsi="Times New Roman" w:cs="Times New Roman"/>
              <w:sz w:val="24"/>
              <w:szCs w:val="24"/>
              <w:lang w:eastAsia="en-GB"/>
            </w:rPr>
          </w:pPr>
          <w:r>
            <w:rPr>
              <w:rFonts w:ascii="Times New Roman" w:eastAsia="Calibri" w:hAnsi="Times New Roman" w:cs="Times New Roman"/>
              <w:b/>
              <w:sz w:val="24"/>
              <w:szCs w:val="24"/>
              <w:lang w:eastAsia="en-GB"/>
            </w:rPr>
            <w:t xml:space="preserve">      </w:t>
          </w:r>
          <w:r>
            <w:rPr>
              <w:rFonts w:ascii="Times New Roman" w:eastAsia="Calibri" w:hAnsi="Times New Roman" w:cs="Times New Roman"/>
              <w:b/>
              <w:sz w:val="24"/>
              <w:szCs w:val="24"/>
              <w:lang w:eastAsia="en-GB"/>
            </w:rPr>
            <w:t xml:space="preserve">             </w:t>
          </w:r>
          <w:r w:rsidRPr="00037421">
            <w:rPr>
              <w:rFonts w:ascii="Times New Roman" w:eastAsia="Calibri" w:hAnsi="Times New Roman" w:cs="Times New Roman"/>
              <w:b/>
              <w:sz w:val="24"/>
              <w:szCs w:val="24"/>
              <w:lang w:eastAsia="en-GB"/>
            </w:rPr>
            <w:t>A</w:t>
          </w:r>
          <w:r>
            <w:rPr>
              <w:rFonts w:ascii="Times New Roman" w:eastAsia="Calibri" w:hAnsi="Times New Roman" w:cs="Times New Roman"/>
              <w:b/>
              <w:sz w:val="24"/>
              <w:szCs w:val="24"/>
              <w:lang w:eastAsia="en-GB"/>
            </w:rPr>
            <w:t>9</w:t>
          </w:r>
          <w:r w:rsidRPr="00037421">
            <w:rPr>
              <w:rFonts w:ascii="Times New Roman" w:eastAsia="Calibri" w:hAnsi="Times New Roman" w:cs="Times New Roman"/>
              <w:b/>
              <w:sz w:val="24"/>
              <w:szCs w:val="24"/>
              <w:lang w:eastAsia="en-GB"/>
            </w:rPr>
            <w:t xml:space="preserve"> – PERSONAL </w:t>
          </w:r>
          <w:r>
            <w:rPr>
              <w:rFonts w:ascii="Times New Roman" w:eastAsia="Calibri" w:hAnsi="Times New Roman" w:cs="Times New Roman"/>
              <w:b/>
              <w:sz w:val="24"/>
              <w:szCs w:val="24"/>
              <w:lang w:eastAsia="en-GB"/>
            </w:rPr>
            <w:t xml:space="preserve">EMERGENCY </w:t>
          </w:r>
          <w:r w:rsidRPr="00037421">
            <w:rPr>
              <w:rFonts w:ascii="Times New Roman" w:eastAsia="Calibri" w:hAnsi="Times New Roman" w:cs="Times New Roman"/>
              <w:b/>
              <w:sz w:val="24"/>
              <w:szCs w:val="24"/>
              <w:lang w:eastAsia="en-GB"/>
            </w:rPr>
            <w:t>EVACUATION PLAN</w:t>
          </w:r>
        </w:p>
      </w:tc>
    </w:tr>
    <w:tr w:rsidR="005165C6" w:rsidRPr="00037421" w:rsidTr="00E36A01">
      <w:trPr>
        <w:trHeight w:val="339"/>
      </w:trPr>
      <w:tc>
        <w:tcPr>
          <w:tcW w:w="3366" w:type="dxa"/>
          <w:shd w:val="clear" w:color="auto" w:fill="auto"/>
        </w:tcPr>
        <w:p w:rsidR="005165C6" w:rsidRDefault="005165C6" w:rsidP="005165C6">
          <w:pPr>
            <w:tabs>
              <w:tab w:val="center" w:pos="4153"/>
              <w:tab w:val="right" w:pos="8306"/>
            </w:tabs>
            <w:rPr>
              <w:rFonts w:ascii="Times New Roman" w:eastAsia="Calibri" w:hAnsi="Times New Roman" w:cs="Times New Roman"/>
              <w:b/>
              <w:sz w:val="20"/>
              <w:szCs w:val="20"/>
              <w:lang w:eastAsia="en-GB"/>
            </w:rPr>
          </w:pPr>
        </w:p>
        <w:p w:rsidR="005165C6" w:rsidRPr="00037421" w:rsidRDefault="005165C6" w:rsidP="005165C6">
          <w:pPr>
            <w:tabs>
              <w:tab w:val="center" w:pos="4153"/>
              <w:tab w:val="right" w:pos="8306"/>
            </w:tabs>
            <w:rPr>
              <w:rFonts w:ascii="Times New Roman" w:eastAsia="Calibri" w:hAnsi="Times New Roman" w:cs="Times New Roman"/>
              <w:b/>
              <w:sz w:val="20"/>
              <w:szCs w:val="20"/>
              <w:lang w:eastAsia="en-GB"/>
            </w:rPr>
          </w:pPr>
        </w:p>
      </w:tc>
      <w:tc>
        <w:tcPr>
          <w:tcW w:w="2475" w:type="dxa"/>
          <w:shd w:val="clear" w:color="auto" w:fill="auto"/>
        </w:tcPr>
        <w:p w:rsidR="005165C6" w:rsidRPr="00037421" w:rsidRDefault="005165C6" w:rsidP="005165C6">
          <w:pPr>
            <w:tabs>
              <w:tab w:val="center" w:pos="4153"/>
              <w:tab w:val="right" w:pos="8306"/>
            </w:tabs>
            <w:rPr>
              <w:rFonts w:ascii="Times New Roman" w:eastAsia="Calibri" w:hAnsi="Times New Roman" w:cs="Times New Roman"/>
              <w:b/>
              <w:sz w:val="20"/>
              <w:szCs w:val="20"/>
              <w:lang w:eastAsia="en-GB"/>
            </w:rPr>
          </w:pPr>
        </w:p>
      </w:tc>
      <w:tc>
        <w:tcPr>
          <w:tcW w:w="2551" w:type="dxa"/>
          <w:shd w:val="clear" w:color="auto" w:fill="auto"/>
        </w:tcPr>
        <w:p w:rsidR="005165C6" w:rsidRPr="00037421" w:rsidRDefault="005165C6" w:rsidP="005165C6">
          <w:pPr>
            <w:tabs>
              <w:tab w:val="center" w:pos="4153"/>
              <w:tab w:val="right" w:pos="8306"/>
            </w:tabs>
            <w:rPr>
              <w:rFonts w:ascii="Times New Roman" w:eastAsia="Calibri" w:hAnsi="Times New Roman" w:cs="Times New Roman"/>
              <w:b/>
              <w:sz w:val="20"/>
              <w:szCs w:val="20"/>
              <w:lang w:eastAsia="en-GB"/>
            </w:rPr>
          </w:pPr>
          <w:r>
            <w:rPr>
              <w:rFonts w:ascii="Times New Roman" w:eastAsia="Calibri" w:hAnsi="Times New Roman" w:cs="Times New Roman"/>
              <w:b/>
              <w:sz w:val="20"/>
              <w:szCs w:val="20"/>
              <w:lang w:eastAsia="en-GB"/>
            </w:rPr>
            <w:t xml:space="preserve">      </w:t>
          </w:r>
        </w:p>
      </w:tc>
      <w:tc>
        <w:tcPr>
          <w:tcW w:w="4757" w:type="dxa"/>
          <w:shd w:val="clear" w:color="auto" w:fill="auto"/>
        </w:tcPr>
        <w:p w:rsidR="005165C6" w:rsidRPr="00037421" w:rsidRDefault="005165C6" w:rsidP="005165C6">
          <w:pPr>
            <w:tabs>
              <w:tab w:val="center" w:pos="4153"/>
              <w:tab w:val="right" w:pos="8306"/>
            </w:tabs>
            <w:rPr>
              <w:rFonts w:ascii="Times New Roman" w:eastAsia="Calibri" w:hAnsi="Times New Roman" w:cs="Times New Roman"/>
              <w:b/>
              <w:sz w:val="20"/>
              <w:szCs w:val="20"/>
              <w:lang w:eastAsia="en-GB"/>
            </w:rPr>
          </w:pPr>
          <w:r>
            <w:rPr>
              <w:rFonts w:ascii="Times New Roman" w:eastAsia="Calibri" w:hAnsi="Times New Roman" w:cs="Times New Roman"/>
              <w:b/>
              <w:sz w:val="20"/>
              <w:szCs w:val="20"/>
              <w:lang w:eastAsia="en-GB"/>
            </w:rPr>
            <w:t xml:space="preserve">      </w:t>
          </w:r>
        </w:p>
      </w:tc>
    </w:tr>
  </w:tbl>
  <w:p w:rsidR="00DC37CE" w:rsidRDefault="00DC37C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D51A3"/>
    <w:multiLevelType w:val="hybridMultilevel"/>
    <w:tmpl w:val="38D492E8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1C4394B"/>
    <w:multiLevelType w:val="hybridMultilevel"/>
    <w:tmpl w:val="DFDC79B8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C647193"/>
    <w:multiLevelType w:val="hybridMultilevel"/>
    <w:tmpl w:val="78E21944"/>
    <w:lvl w:ilvl="0" w:tplc="0809001B">
      <w:start w:val="1"/>
      <w:numFmt w:val="lowerRoman"/>
      <w:lvlText w:val="%1."/>
      <w:lvlJc w:val="righ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001AB3"/>
    <w:multiLevelType w:val="hybridMultilevel"/>
    <w:tmpl w:val="C6C864F6"/>
    <w:lvl w:ilvl="0" w:tplc="A3C6849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0361788"/>
    <w:multiLevelType w:val="hybridMultilevel"/>
    <w:tmpl w:val="FD040646"/>
    <w:lvl w:ilvl="0" w:tplc="A3C68494">
      <w:start w:val="1"/>
      <w:numFmt w:val="lowerLetter"/>
      <w:lvlText w:val="%1)"/>
      <w:lvlJc w:val="left"/>
      <w:pPr>
        <w:ind w:left="178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45" w:hanging="360"/>
      </w:pPr>
    </w:lvl>
    <w:lvl w:ilvl="2" w:tplc="0809001B" w:tentative="1">
      <w:start w:val="1"/>
      <w:numFmt w:val="lowerRoman"/>
      <w:lvlText w:val="%3."/>
      <w:lvlJc w:val="right"/>
      <w:pPr>
        <w:ind w:left="2865" w:hanging="180"/>
      </w:pPr>
    </w:lvl>
    <w:lvl w:ilvl="3" w:tplc="0809000F" w:tentative="1">
      <w:start w:val="1"/>
      <w:numFmt w:val="decimal"/>
      <w:lvlText w:val="%4."/>
      <w:lvlJc w:val="left"/>
      <w:pPr>
        <w:ind w:left="3585" w:hanging="360"/>
      </w:pPr>
    </w:lvl>
    <w:lvl w:ilvl="4" w:tplc="08090019" w:tentative="1">
      <w:start w:val="1"/>
      <w:numFmt w:val="lowerLetter"/>
      <w:lvlText w:val="%5."/>
      <w:lvlJc w:val="left"/>
      <w:pPr>
        <w:ind w:left="4305" w:hanging="360"/>
      </w:pPr>
    </w:lvl>
    <w:lvl w:ilvl="5" w:tplc="0809001B" w:tentative="1">
      <w:start w:val="1"/>
      <w:numFmt w:val="lowerRoman"/>
      <w:lvlText w:val="%6."/>
      <w:lvlJc w:val="right"/>
      <w:pPr>
        <w:ind w:left="5025" w:hanging="180"/>
      </w:pPr>
    </w:lvl>
    <w:lvl w:ilvl="6" w:tplc="0809000F" w:tentative="1">
      <w:start w:val="1"/>
      <w:numFmt w:val="decimal"/>
      <w:lvlText w:val="%7."/>
      <w:lvlJc w:val="left"/>
      <w:pPr>
        <w:ind w:left="5745" w:hanging="360"/>
      </w:pPr>
    </w:lvl>
    <w:lvl w:ilvl="7" w:tplc="08090019" w:tentative="1">
      <w:start w:val="1"/>
      <w:numFmt w:val="lowerLetter"/>
      <w:lvlText w:val="%8."/>
      <w:lvlJc w:val="left"/>
      <w:pPr>
        <w:ind w:left="6465" w:hanging="360"/>
      </w:pPr>
    </w:lvl>
    <w:lvl w:ilvl="8" w:tplc="08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6" w15:restartNumberingAfterBreak="0">
    <w:nsid w:val="403A4358"/>
    <w:multiLevelType w:val="multilevel"/>
    <w:tmpl w:val="7EFE6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335B85"/>
    <w:multiLevelType w:val="hybridMultilevel"/>
    <w:tmpl w:val="32A2D5F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F8391B"/>
    <w:multiLevelType w:val="hybridMultilevel"/>
    <w:tmpl w:val="61B0077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682777"/>
    <w:multiLevelType w:val="hybridMultilevel"/>
    <w:tmpl w:val="6C3CB3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2C3580"/>
    <w:multiLevelType w:val="hybridMultilevel"/>
    <w:tmpl w:val="421C81EE"/>
    <w:lvl w:ilvl="0" w:tplc="0F5ED1D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8"/>
  </w:num>
  <w:num w:numId="14">
    <w:abstractNumId w:val="7"/>
  </w:num>
  <w:num w:numId="15">
    <w:abstractNumId w:val="4"/>
  </w:num>
  <w:num w:numId="16">
    <w:abstractNumId w:val="5"/>
  </w:num>
  <w:num w:numId="17">
    <w:abstractNumId w:val="3"/>
  </w:num>
  <w:num w:numId="18">
    <w:abstractNumId w:val="9"/>
  </w:num>
  <w:num w:numId="19">
    <w:abstractNumId w:val="0"/>
  </w:num>
  <w:num w:numId="20">
    <w:abstractNumId w:val="10"/>
  </w:num>
  <w:num w:numId="21">
    <w:abstractNumId w:val="1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evenAndOddHeaders/>
  <w:doNotShadeFormData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1C0B"/>
    <w:rsid w:val="00022571"/>
    <w:rsid w:val="00032EE4"/>
    <w:rsid w:val="00042D28"/>
    <w:rsid w:val="00087307"/>
    <w:rsid w:val="000C1716"/>
    <w:rsid w:val="000C36C4"/>
    <w:rsid w:val="000E0852"/>
    <w:rsid w:val="00101A55"/>
    <w:rsid w:val="00125521"/>
    <w:rsid w:val="00162221"/>
    <w:rsid w:val="00171C0B"/>
    <w:rsid w:val="001B73DC"/>
    <w:rsid w:val="0020796E"/>
    <w:rsid w:val="0022128A"/>
    <w:rsid w:val="00234C44"/>
    <w:rsid w:val="002B1986"/>
    <w:rsid w:val="002F7762"/>
    <w:rsid w:val="00304C44"/>
    <w:rsid w:val="00364609"/>
    <w:rsid w:val="003707E9"/>
    <w:rsid w:val="003B5D18"/>
    <w:rsid w:val="003C6EE7"/>
    <w:rsid w:val="00400D08"/>
    <w:rsid w:val="00457625"/>
    <w:rsid w:val="00504131"/>
    <w:rsid w:val="00510A74"/>
    <w:rsid w:val="005165C6"/>
    <w:rsid w:val="00521A68"/>
    <w:rsid w:val="00524B08"/>
    <w:rsid w:val="00533853"/>
    <w:rsid w:val="00546722"/>
    <w:rsid w:val="005A6AA8"/>
    <w:rsid w:val="005C7F0C"/>
    <w:rsid w:val="00603B2C"/>
    <w:rsid w:val="006201A3"/>
    <w:rsid w:val="00624D8A"/>
    <w:rsid w:val="006432A7"/>
    <w:rsid w:val="00645539"/>
    <w:rsid w:val="006520A2"/>
    <w:rsid w:val="006B20D7"/>
    <w:rsid w:val="006C1627"/>
    <w:rsid w:val="00770FB2"/>
    <w:rsid w:val="00797721"/>
    <w:rsid w:val="007A6A40"/>
    <w:rsid w:val="007C6D4D"/>
    <w:rsid w:val="007F3AAF"/>
    <w:rsid w:val="00822C76"/>
    <w:rsid w:val="00827F15"/>
    <w:rsid w:val="0087273F"/>
    <w:rsid w:val="008746AE"/>
    <w:rsid w:val="008918BC"/>
    <w:rsid w:val="008A2921"/>
    <w:rsid w:val="008E25F2"/>
    <w:rsid w:val="008E4276"/>
    <w:rsid w:val="008F34A2"/>
    <w:rsid w:val="008F56BB"/>
    <w:rsid w:val="00905C2D"/>
    <w:rsid w:val="00920427"/>
    <w:rsid w:val="00942008"/>
    <w:rsid w:val="009436EF"/>
    <w:rsid w:val="009856B6"/>
    <w:rsid w:val="00986226"/>
    <w:rsid w:val="009A4032"/>
    <w:rsid w:val="009A5211"/>
    <w:rsid w:val="009B54BE"/>
    <w:rsid w:val="009F1B48"/>
    <w:rsid w:val="00A107CA"/>
    <w:rsid w:val="00A55710"/>
    <w:rsid w:val="00A82FCD"/>
    <w:rsid w:val="00A858C9"/>
    <w:rsid w:val="00AC38A4"/>
    <w:rsid w:val="00AC4CDD"/>
    <w:rsid w:val="00AF360A"/>
    <w:rsid w:val="00AF4039"/>
    <w:rsid w:val="00B26487"/>
    <w:rsid w:val="00B50BE6"/>
    <w:rsid w:val="00B549A9"/>
    <w:rsid w:val="00B8359D"/>
    <w:rsid w:val="00BB1D60"/>
    <w:rsid w:val="00BB7F55"/>
    <w:rsid w:val="00C3542D"/>
    <w:rsid w:val="00C61AC3"/>
    <w:rsid w:val="00CB05F7"/>
    <w:rsid w:val="00CC5C3B"/>
    <w:rsid w:val="00D12085"/>
    <w:rsid w:val="00D30C7C"/>
    <w:rsid w:val="00D75840"/>
    <w:rsid w:val="00D821AC"/>
    <w:rsid w:val="00DC37CE"/>
    <w:rsid w:val="00DD0E8A"/>
    <w:rsid w:val="00DD633D"/>
    <w:rsid w:val="00E00744"/>
    <w:rsid w:val="00E12882"/>
    <w:rsid w:val="00E21EB1"/>
    <w:rsid w:val="00E36A01"/>
    <w:rsid w:val="00E66203"/>
    <w:rsid w:val="00E726C5"/>
    <w:rsid w:val="00E76F80"/>
    <w:rsid w:val="00ED136A"/>
    <w:rsid w:val="00EF2BBA"/>
    <w:rsid w:val="00EF4B47"/>
    <w:rsid w:val="00F02D77"/>
    <w:rsid w:val="00FC0A8E"/>
    <w:rsid w:val="00FF4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18F526F-F201-46B3-AE90-AAE76145D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numPr>
        <w:ilvl w:val="1"/>
        <w:numId w:val="12"/>
      </w:numPr>
      <w:spacing w:before="36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numPr>
        <w:ilvl w:val="2"/>
        <w:numId w:val="12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numPr>
        <w:ilvl w:val="3"/>
        <w:numId w:val="1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numPr>
        <w:ilvl w:val="4"/>
        <w:numId w:val="12"/>
      </w:numPr>
      <w:spacing w:before="20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C37C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C37CE"/>
  </w:style>
  <w:style w:type="paragraph" w:styleId="Footer">
    <w:name w:val="footer"/>
    <w:basedOn w:val="Normal"/>
    <w:link w:val="FooterChar"/>
    <w:uiPriority w:val="99"/>
    <w:unhideWhenUsed/>
    <w:rsid w:val="00DC37C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37CE"/>
  </w:style>
  <w:style w:type="paragraph" w:styleId="BalloonText">
    <w:name w:val="Balloon Text"/>
    <w:basedOn w:val="Normal"/>
    <w:link w:val="BalloonTextChar"/>
    <w:uiPriority w:val="99"/>
    <w:semiHidden/>
    <w:unhideWhenUsed/>
    <w:rsid w:val="00DC37C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37C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0C17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707E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751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8952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1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78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629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1834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ul\AppData\Roaming\Microsoft\Templates\Report%20design%20(blank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1FBF7E247E34FF9A866174716173A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870018-CD32-4CA7-AF34-F04DFD1315A5}"/>
      </w:docPartPr>
      <w:docPartBody>
        <w:p w:rsidR="00182493" w:rsidRDefault="00244E2A" w:rsidP="00244E2A">
          <w:pPr>
            <w:pStyle w:val="D1FBF7E247E34FF9A866174716173A3B"/>
          </w:pPr>
          <w:r w:rsidRPr="00403DF9">
            <w:rPr>
              <w:rStyle w:val="PlaceholderText"/>
            </w:rPr>
            <w:t>Click here to enter text.</w:t>
          </w:r>
        </w:p>
      </w:docPartBody>
    </w:docPart>
    <w:docPart>
      <w:docPartPr>
        <w:name w:val="9E5F71CCDEF243158BB8127B4532ED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B8CDD0-63CC-4465-8F93-80818F15AAF1}"/>
      </w:docPartPr>
      <w:docPartBody>
        <w:p w:rsidR="00182493" w:rsidRDefault="00244E2A" w:rsidP="00244E2A">
          <w:pPr>
            <w:pStyle w:val="9E5F71CCDEF243158BB8127B4532EDAF"/>
          </w:pPr>
          <w:r w:rsidRPr="00403DF9">
            <w:rPr>
              <w:rStyle w:val="PlaceholderText"/>
            </w:rPr>
            <w:t>Choose an item.</w:t>
          </w:r>
        </w:p>
      </w:docPartBody>
    </w:docPart>
    <w:docPart>
      <w:docPartPr>
        <w:name w:val="51C19CD00F5B4FD7A563ED747DDBC5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4BC187-3B62-4272-8482-7B80E7084369}"/>
      </w:docPartPr>
      <w:docPartBody>
        <w:p w:rsidR="00182493" w:rsidRDefault="00244E2A" w:rsidP="00244E2A">
          <w:pPr>
            <w:pStyle w:val="51C19CD00F5B4FD7A563ED747DDBC532"/>
          </w:pPr>
          <w:r w:rsidRPr="00403DF9">
            <w:rPr>
              <w:rStyle w:val="PlaceholderText"/>
            </w:rPr>
            <w:t>Choose an item.</w:t>
          </w:r>
        </w:p>
      </w:docPartBody>
    </w:docPart>
    <w:docPart>
      <w:docPartPr>
        <w:name w:val="677E28CC48134E0B814AFB3740DE9E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B9B4C0-5C45-4221-BA34-1C74BF157BDF}"/>
      </w:docPartPr>
      <w:docPartBody>
        <w:p w:rsidR="00182493" w:rsidRDefault="00244E2A" w:rsidP="00244E2A">
          <w:pPr>
            <w:pStyle w:val="677E28CC48134E0B814AFB3740DE9EBD"/>
          </w:pPr>
          <w:r w:rsidRPr="00403DF9">
            <w:rPr>
              <w:rStyle w:val="PlaceholderText"/>
            </w:rPr>
            <w:t>Choose an item.</w:t>
          </w:r>
        </w:p>
      </w:docPartBody>
    </w:docPart>
    <w:docPart>
      <w:docPartPr>
        <w:name w:val="AAC4FDD5495B4435AF5FC25D8DB7E6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77A583-EA91-47F4-9125-3B49E70D5340}"/>
      </w:docPartPr>
      <w:docPartBody>
        <w:p w:rsidR="00182493" w:rsidRDefault="00244E2A" w:rsidP="00244E2A">
          <w:pPr>
            <w:pStyle w:val="AAC4FDD5495B4435AF5FC25D8DB7E6CB"/>
          </w:pPr>
          <w:r w:rsidRPr="00403DF9">
            <w:rPr>
              <w:rStyle w:val="PlaceholderText"/>
            </w:rPr>
            <w:t>Choose an item.</w:t>
          </w:r>
        </w:p>
      </w:docPartBody>
    </w:docPart>
    <w:docPart>
      <w:docPartPr>
        <w:name w:val="977992F0C0A842C78E8D28693643FD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08B442-276B-42E9-B6D2-A061DDA6A11B}"/>
      </w:docPartPr>
      <w:docPartBody>
        <w:p w:rsidR="00182493" w:rsidRDefault="00244E2A" w:rsidP="00244E2A">
          <w:pPr>
            <w:pStyle w:val="977992F0C0A842C78E8D28693643FD98"/>
          </w:pPr>
          <w:r w:rsidRPr="00966E6A">
            <w:rPr>
              <w:rStyle w:val="PlaceholderText"/>
            </w:rPr>
            <w:t>Choose an item.</w:t>
          </w:r>
        </w:p>
      </w:docPartBody>
    </w:docPart>
    <w:docPart>
      <w:docPartPr>
        <w:name w:val="386BB60AC9B740DC95D9D7ABF3B83F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68D720-A4CE-4E3A-AA9D-4682B6AA68C6}"/>
      </w:docPartPr>
      <w:docPartBody>
        <w:p w:rsidR="00182493" w:rsidRDefault="00244E2A" w:rsidP="00244E2A">
          <w:pPr>
            <w:pStyle w:val="386BB60AC9B740DC95D9D7ABF3B83F57"/>
          </w:pPr>
          <w:r w:rsidRPr="00966E6A">
            <w:rPr>
              <w:rStyle w:val="PlaceholderText"/>
            </w:rPr>
            <w:t>Choose an item.</w:t>
          </w:r>
        </w:p>
      </w:docPartBody>
    </w:docPart>
    <w:docPart>
      <w:docPartPr>
        <w:name w:val="40AFE93F85C8491F9621E325F6A094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A5B126-7C6E-450C-B7C4-2AB08E971883}"/>
      </w:docPartPr>
      <w:docPartBody>
        <w:p w:rsidR="00182493" w:rsidRDefault="00244E2A" w:rsidP="00244E2A">
          <w:pPr>
            <w:pStyle w:val="40AFE93F85C8491F9621E325F6A0943D"/>
          </w:pPr>
          <w:r w:rsidRPr="00403DF9">
            <w:rPr>
              <w:rStyle w:val="PlaceholderText"/>
            </w:rPr>
            <w:t>Choose an item.</w:t>
          </w:r>
        </w:p>
      </w:docPartBody>
    </w:docPart>
    <w:docPart>
      <w:docPartPr>
        <w:name w:val="1D0EAF5EEE8C4468BD65CCDDC686BF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317BF7-1E15-4CF1-8FD8-E2365D638AFD}"/>
      </w:docPartPr>
      <w:docPartBody>
        <w:p w:rsidR="00FE3A1B" w:rsidRDefault="00AA53DC" w:rsidP="00AA53DC">
          <w:pPr>
            <w:pStyle w:val="1D0EAF5EEE8C4468BD65CCDDC686BFC4"/>
          </w:pPr>
          <w:r w:rsidRPr="00403DF9">
            <w:rPr>
              <w:rStyle w:val="PlaceholderText"/>
            </w:rPr>
            <w:t>Choose an item.</w:t>
          </w:r>
        </w:p>
      </w:docPartBody>
    </w:docPart>
    <w:docPart>
      <w:docPartPr>
        <w:name w:val="A12CE884326644AB89BB6CECDC63B6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1D725B-5AEC-4B4F-B3BE-BF8B122CA790}"/>
      </w:docPartPr>
      <w:docPartBody>
        <w:p w:rsidR="00FE3A1B" w:rsidRDefault="00AA53DC" w:rsidP="00AA53DC">
          <w:pPr>
            <w:pStyle w:val="A12CE884326644AB89BB6CECDC63B69B"/>
          </w:pPr>
          <w:r w:rsidRPr="00403DF9">
            <w:rPr>
              <w:rStyle w:val="PlaceholderText"/>
            </w:rPr>
            <w:t>Choose an item.</w:t>
          </w:r>
        </w:p>
      </w:docPartBody>
    </w:docPart>
    <w:docPart>
      <w:docPartPr>
        <w:name w:val="03CD1EBC632E4B858C7D1035AB2135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2CDC96-60B6-4233-90DC-B866021655D7}"/>
      </w:docPartPr>
      <w:docPartBody>
        <w:p w:rsidR="00FE3A1B" w:rsidRDefault="00AA53DC" w:rsidP="00AA53DC">
          <w:pPr>
            <w:pStyle w:val="03CD1EBC632E4B858C7D1035AB2135FA"/>
          </w:pPr>
          <w:r w:rsidRPr="00403DF9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093B"/>
    <w:rsid w:val="0003093B"/>
    <w:rsid w:val="00053303"/>
    <w:rsid w:val="00064BEC"/>
    <w:rsid w:val="000B0552"/>
    <w:rsid w:val="00182493"/>
    <w:rsid w:val="001F3CF6"/>
    <w:rsid w:val="00244E2A"/>
    <w:rsid w:val="004D384D"/>
    <w:rsid w:val="005105DC"/>
    <w:rsid w:val="0059284C"/>
    <w:rsid w:val="005A2E26"/>
    <w:rsid w:val="006B1CC7"/>
    <w:rsid w:val="00744106"/>
    <w:rsid w:val="00782E40"/>
    <w:rsid w:val="007B2993"/>
    <w:rsid w:val="00856250"/>
    <w:rsid w:val="008A7203"/>
    <w:rsid w:val="008B44C3"/>
    <w:rsid w:val="00A343D4"/>
    <w:rsid w:val="00AA53DC"/>
    <w:rsid w:val="00B52E78"/>
    <w:rsid w:val="00C6754B"/>
    <w:rsid w:val="00D65C9E"/>
    <w:rsid w:val="00F93476"/>
    <w:rsid w:val="00FE3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A53DC"/>
    <w:rPr>
      <w:color w:val="808080"/>
    </w:rPr>
  </w:style>
  <w:style w:type="paragraph" w:customStyle="1" w:styleId="86DE04B2DD8D4FD4B12CD9594F0C2F1B">
    <w:name w:val="86DE04B2DD8D4FD4B12CD9594F0C2F1B"/>
    <w:rsid w:val="0003093B"/>
    <w:pPr>
      <w:spacing w:after="0" w:line="240" w:lineRule="auto"/>
    </w:pPr>
    <w:rPr>
      <w:lang w:val="en-US" w:eastAsia="ja-JP"/>
    </w:rPr>
  </w:style>
  <w:style w:type="paragraph" w:customStyle="1" w:styleId="7A6BFB34016A450E9491688F073BE785">
    <w:name w:val="7A6BFB34016A450E9491688F073BE785"/>
    <w:rsid w:val="0003093B"/>
    <w:pPr>
      <w:spacing w:after="0" w:line="240" w:lineRule="auto"/>
    </w:pPr>
    <w:rPr>
      <w:lang w:val="en-US" w:eastAsia="ja-JP"/>
    </w:rPr>
  </w:style>
  <w:style w:type="paragraph" w:customStyle="1" w:styleId="9B1170BA79AC411F9793C3EEDE2BB0EB">
    <w:name w:val="9B1170BA79AC411F9793C3EEDE2BB0EB"/>
    <w:rsid w:val="0003093B"/>
    <w:pPr>
      <w:spacing w:after="0" w:line="240" w:lineRule="auto"/>
    </w:pPr>
    <w:rPr>
      <w:lang w:val="en-US" w:eastAsia="ja-JP"/>
    </w:rPr>
  </w:style>
  <w:style w:type="paragraph" w:customStyle="1" w:styleId="B469A593C82D4B0C886450DB97A0AB1A">
    <w:name w:val="B469A593C82D4B0C886450DB97A0AB1A"/>
    <w:rsid w:val="0003093B"/>
    <w:pPr>
      <w:spacing w:after="0" w:line="240" w:lineRule="auto"/>
    </w:pPr>
    <w:rPr>
      <w:lang w:val="en-US" w:eastAsia="ja-JP"/>
    </w:rPr>
  </w:style>
  <w:style w:type="paragraph" w:customStyle="1" w:styleId="959D386A65F045878AA01E0138274CD3">
    <w:name w:val="959D386A65F045878AA01E0138274CD3"/>
    <w:rsid w:val="0003093B"/>
    <w:pPr>
      <w:spacing w:after="0" w:line="240" w:lineRule="auto"/>
    </w:pPr>
    <w:rPr>
      <w:lang w:val="en-US" w:eastAsia="ja-JP"/>
    </w:rPr>
  </w:style>
  <w:style w:type="paragraph" w:customStyle="1" w:styleId="293B0FA7648A42EBAE2B84D2050EE753">
    <w:name w:val="293B0FA7648A42EBAE2B84D2050EE753"/>
    <w:rsid w:val="0003093B"/>
  </w:style>
  <w:style w:type="paragraph" w:customStyle="1" w:styleId="86DE04B2DD8D4FD4B12CD9594F0C2F1B1">
    <w:name w:val="86DE04B2DD8D4FD4B12CD9594F0C2F1B1"/>
    <w:rsid w:val="00B52E78"/>
    <w:pPr>
      <w:spacing w:after="0" w:line="240" w:lineRule="auto"/>
    </w:pPr>
    <w:rPr>
      <w:lang w:val="en-US" w:eastAsia="ja-JP"/>
    </w:rPr>
  </w:style>
  <w:style w:type="paragraph" w:customStyle="1" w:styleId="44C70A0CA5B14CA2A8497D6C841C3D59">
    <w:name w:val="44C70A0CA5B14CA2A8497D6C841C3D59"/>
    <w:rsid w:val="00B52E78"/>
    <w:pPr>
      <w:spacing w:after="0" w:line="240" w:lineRule="auto"/>
    </w:pPr>
    <w:rPr>
      <w:lang w:val="en-US" w:eastAsia="ja-JP"/>
    </w:rPr>
  </w:style>
  <w:style w:type="paragraph" w:customStyle="1" w:styleId="7A6BFB34016A450E9491688F073BE7851">
    <w:name w:val="7A6BFB34016A450E9491688F073BE7851"/>
    <w:rsid w:val="00B52E78"/>
    <w:pPr>
      <w:spacing w:after="0" w:line="240" w:lineRule="auto"/>
    </w:pPr>
    <w:rPr>
      <w:lang w:val="en-US" w:eastAsia="ja-JP"/>
    </w:rPr>
  </w:style>
  <w:style w:type="paragraph" w:customStyle="1" w:styleId="9B1170BA79AC411F9793C3EEDE2BB0EB1">
    <w:name w:val="9B1170BA79AC411F9793C3EEDE2BB0EB1"/>
    <w:rsid w:val="00B52E78"/>
    <w:pPr>
      <w:spacing w:after="0" w:line="240" w:lineRule="auto"/>
    </w:pPr>
    <w:rPr>
      <w:lang w:val="en-US" w:eastAsia="ja-JP"/>
    </w:rPr>
  </w:style>
  <w:style w:type="paragraph" w:customStyle="1" w:styleId="B469A593C82D4B0C886450DB97A0AB1A1">
    <w:name w:val="B469A593C82D4B0C886450DB97A0AB1A1"/>
    <w:rsid w:val="00B52E78"/>
    <w:pPr>
      <w:spacing w:after="0" w:line="240" w:lineRule="auto"/>
    </w:pPr>
    <w:rPr>
      <w:lang w:val="en-US" w:eastAsia="ja-JP"/>
    </w:rPr>
  </w:style>
  <w:style w:type="paragraph" w:customStyle="1" w:styleId="959D386A65F045878AA01E0138274CD31">
    <w:name w:val="959D386A65F045878AA01E0138274CD31"/>
    <w:rsid w:val="00B52E78"/>
    <w:pPr>
      <w:spacing w:after="0" w:line="240" w:lineRule="auto"/>
    </w:pPr>
    <w:rPr>
      <w:lang w:val="en-US" w:eastAsia="ja-JP"/>
    </w:rPr>
  </w:style>
  <w:style w:type="paragraph" w:customStyle="1" w:styleId="77BD659BDC81492FA8A65677C5B4728C">
    <w:name w:val="77BD659BDC81492FA8A65677C5B4728C"/>
    <w:rsid w:val="00B52E78"/>
    <w:pPr>
      <w:spacing w:after="0" w:line="240" w:lineRule="auto"/>
    </w:pPr>
    <w:rPr>
      <w:lang w:val="en-US" w:eastAsia="ja-JP"/>
    </w:rPr>
  </w:style>
  <w:style w:type="paragraph" w:customStyle="1" w:styleId="D8AC9B63B5A34E36808D7C3A53755CF0">
    <w:name w:val="D8AC9B63B5A34E36808D7C3A53755CF0"/>
    <w:rsid w:val="00B52E78"/>
    <w:pPr>
      <w:spacing w:after="0" w:line="240" w:lineRule="auto"/>
    </w:pPr>
    <w:rPr>
      <w:lang w:val="en-US" w:eastAsia="ja-JP"/>
    </w:rPr>
  </w:style>
  <w:style w:type="paragraph" w:customStyle="1" w:styleId="B8E88CACB0F44937AD465C1B3879D860">
    <w:name w:val="B8E88CACB0F44937AD465C1B3879D860"/>
    <w:rsid w:val="00B52E78"/>
    <w:pPr>
      <w:spacing w:after="0" w:line="240" w:lineRule="auto"/>
    </w:pPr>
    <w:rPr>
      <w:lang w:val="en-US" w:eastAsia="ja-JP"/>
    </w:rPr>
  </w:style>
  <w:style w:type="paragraph" w:customStyle="1" w:styleId="00F88F2A653C4BE2814DEE814F69692F">
    <w:name w:val="00F88F2A653C4BE2814DEE814F69692F"/>
    <w:rsid w:val="001F3CF6"/>
  </w:style>
  <w:style w:type="paragraph" w:customStyle="1" w:styleId="71A030144CFE4021A86FCD20E434797D">
    <w:name w:val="71A030144CFE4021A86FCD20E434797D"/>
    <w:rsid w:val="001F3CF6"/>
  </w:style>
  <w:style w:type="paragraph" w:customStyle="1" w:styleId="3254BAEE10EE4F7E82BD4D80C42686F4">
    <w:name w:val="3254BAEE10EE4F7E82BD4D80C42686F4"/>
    <w:rsid w:val="001F3CF6"/>
  </w:style>
  <w:style w:type="paragraph" w:customStyle="1" w:styleId="79D5815AC2494DB3B7D6FF9CA0E30E52">
    <w:name w:val="79D5815AC2494DB3B7D6FF9CA0E30E52"/>
    <w:rsid w:val="001F3CF6"/>
  </w:style>
  <w:style w:type="paragraph" w:customStyle="1" w:styleId="9FD04058BF444C6DA315DF9C5F2559E6">
    <w:name w:val="9FD04058BF444C6DA315DF9C5F2559E6"/>
    <w:rsid w:val="001F3CF6"/>
  </w:style>
  <w:style w:type="paragraph" w:customStyle="1" w:styleId="6610E3A3C52A4BE9BF1B2C02B79AC87F">
    <w:name w:val="6610E3A3C52A4BE9BF1B2C02B79AC87F"/>
    <w:rsid w:val="001F3CF6"/>
  </w:style>
  <w:style w:type="paragraph" w:customStyle="1" w:styleId="65A5E08A0A0D4390B5460ED66F63F8EF">
    <w:name w:val="65A5E08A0A0D4390B5460ED66F63F8EF"/>
    <w:rsid w:val="001F3CF6"/>
  </w:style>
  <w:style w:type="paragraph" w:customStyle="1" w:styleId="ADCDA9E609884CFDA94816882812BB08">
    <w:name w:val="ADCDA9E609884CFDA94816882812BB08"/>
    <w:rsid w:val="001F3CF6"/>
  </w:style>
  <w:style w:type="paragraph" w:customStyle="1" w:styleId="57E29C0EE02F4BB08F8BEB9D7755DAA9">
    <w:name w:val="57E29C0EE02F4BB08F8BEB9D7755DAA9"/>
    <w:rsid w:val="001F3CF6"/>
  </w:style>
  <w:style w:type="paragraph" w:customStyle="1" w:styleId="692A9E60A61F42B2A475E7E0CF5A17E1">
    <w:name w:val="692A9E60A61F42B2A475E7E0CF5A17E1"/>
    <w:rsid w:val="001F3CF6"/>
  </w:style>
  <w:style w:type="paragraph" w:customStyle="1" w:styleId="6F6E51DCD4D144ED851232A94D9B8765">
    <w:name w:val="6F6E51DCD4D144ED851232A94D9B8765"/>
    <w:rsid w:val="001F3CF6"/>
  </w:style>
  <w:style w:type="paragraph" w:customStyle="1" w:styleId="E10E4C0F39FB4793A8A730263A073645">
    <w:name w:val="E10E4C0F39FB4793A8A730263A073645"/>
    <w:rsid w:val="001F3CF6"/>
  </w:style>
  <w:style w:type="paragraph" w:customStyle="1" w:styleId="9F56F9BAF0AF4FDC8BE252903CCF4B22">
    <w:name w:val="9F56F9BAF0AF4FDC8BE252903CCF4B22"/>
    <w:rsid w:val="001F3CF6"/>
  </w:style>
  <w:style w:type="paragraph" w:customStyle="1" w:styleId="695A92EE05514C9ABBF91797334BE37C">
    <w:name w:val="695A92EE05514C9ABBF91797334BE37C"/>
    <w:rsid w:val="001F3CF6"/>
  </w:style>
  <w:style w:type="paragraph" w:customStyle="1" w:styleId="724C4A6A9029440E9CCF9E76CD072271">
    <w:name w:val="724C4A6A9029440E9CCF9E76CD072271"/>
    <w:rsid w:val="001F3CF6"/>
  </w:style>
  <w:style w:type="paragraph" w:customStyle="1" w:styleId="1C48D66F05CB4B4F93D45BD37EB94FCC">
    <w:name w:val="1C48D66F05CB4B4F93D45BD37EB94FCC"/>
    <w:rsid w:val="001F3CF6"/>
  </w:style>
  <w:style w:type="paragraph" w:customStyle="1" w:styleId="57357AA021594B5DBAACEF09648B6E76">
    <w:name w:val="57357AA021594B5DBAACEF09648B6E76"/>
    <w:rsid w:val="001F3CF6"/>
  </w:style>
  <w:style w:type="paragraph" w:customStyle="1" w:styleId="D1DF0A29FD054C91994019C6C75F8186">
    <w:name w:val="D1DF0A29FD054C91994019C6C75F8186"/>
    <w:rsid w:val="001F3CF6"/>
  </w:style>
  <w:style w:type="paragraph" w:customStyle="1" w:styleId="22F7693CB7DD4159845C7584BD90C377">
    <w:name w:val="22F7693CB7DD4159845C7584BD90C377"/>
    <w:rsid w:val="001F3CF6"/>
  </w:style>
  <w:style w:type="paragraph" w:customStyle="1" w:styleId="BD7DA9ACECFD4F12A1AD4C3BB6146F25">
    <w:name w:val="BD7DA9ACECFD4F12A1AD4C3BB6146F25"/>
    <w:rsid w:val="001F3CF6"/>
  </w:style>
  <w:style w:type="paragraph" w:customStyle="1" w:styleId="5A0FA347E6894A98BD4098C6D0575577">
    <w:name w:val="5A0FA347E6894A98BD4098C6D0575577"/>
    <w:rsid w:val="001F3CF6"/>
  </w:style>
  <w:style w:type="paragraph" w:customStyle="1" w:styleId="00BB965E499D46998E422456BD4EA129">
    <w:name w:val="00BB965E499D46998E422456BD4EA129"/>
    <w:rsid w:val="001F3CF6"/>
  </w:style>
  <w:style w:type="paragraph" w:customStyle="1" w:styleId="30F8BDD1744441BD8E57DBC929FFE231">
    <w:name w:val="30F8BDD1744441BD8E57DBC929FFE231"/>
    <w:rsid w:val="001F3CF6"/>
  </w:style>
  <w:style w:type="paragraph" w:customStyle="1" w:styleId="0D321042C9AE44FD96A34659EDB15B43">
    <w:name w:val="0D321042C9AE44FD96A34659EDB15B43"/>
    <w:rsid w:val="001F3CF6"/>
  </w:style>
  <w:style w:type="paragraph" w:customStyle="1" w:styleId="70CDF9F957D34037AC9439F53DD51B86">
    <w:name w:val="70CDF9F957D34037AC9439F53DD51B86"/>
    <w:rsid w:val="001F3CF6"/>
  </w:style>
  <w:style w:type="paragraph" w:customStyle="1" w:styleId="A455FA17500C4AFC86C83B0DF1BF1B9F">
    <w:name w:val="A455FA17500C4AFC86C83B0DF1BF1B9F"/>
    <w:rsid w:val="001F3CF6"/>
  </w:style>
  <w:style w:type="paragraph" w:customStyle="1" w:styleId="B68BC99DC90945B6BC81616A866F1ECA">
    <w:name w:val="B68BC99DC90945B6BC81616A866F1ECA"/>
    <w:rsid w:val="001F3CF6"/>
  </w:style>
  <w:style w:type="paragraph" w:customStyle="1" w:styleId="A1E893E3C19A4132B3406B23C0B21672">
    <w:name w:val="A1E893E3C19A4132B3406B23C0B21672"/>
    <w:rsid w:val="001F3CF6"/>
  </w:style>
  <w:style w:type="paragraph" w:customStyle="1" w:styleId="6FF0AE250ADC49F286485D0EE2FC76D9">
    <w:name w:val="6FF0AE250ADC49F286485D0EE2FC76D9"/>
    <w:rsid w:val="001F3CF6"/>
  </w:style>
  <w:style w:type="paragraph" w:customStyle="1" w:styleId="E8A4E8A7F7CF4F5AAED75D42F8715F5A">
    <w:name w:val="E8A4E8A7F7CF4F5AAED75D42F8715F5A"/>
    <w:rsid w:val="001F3CF6"/>
  </w:style>
  <w:style w:type="paragraph" w:customStyle="1" w:styleId="6A4ED0984EEC4A7C8B2E9DADD5FFC9BC">
    <w:name w:val="6A4ED0984EEC4A7C8B2E9DADD5FFC9BC"/>
    <w:rsid w:val="001F3CF6"/>
  </w:style>
  <w:style w:type="paragraph" w:customStyle="1" w:styleId="49DAD63466E243B1A31685B617815536">
    <w:name w:val="49DAD63466E243B1A31685B617815536"/>
    <w:rsid w:val="000B0552"/>
  </w:style>
  <w:style w:type="paragraph" w:customStyle="1" w:styleId="0E20DAFAE5CC4BE49676DEADEDF70F24">
    <w:name w:val="0E20DAFAE5CC4BE49676DEADEDF70F24"/>
    <w:rsid w:val="000B0552"/>
  </w:style>
  <w:style w:type="paragraph" w:customStyle="1" w:styleId="A112A88295174F44ABDC42F7DEA5E783">
    <w:name w:val="A112A88295174F44ABDC42F7DEA5E783"/>
    <w:rsid w:val="000B0552"/>
  </w:style>
  <w:style w:type="paragraph" w:customStyle="1" w:styleId="5EF1567A0AC3482394ACAADB7AC9CD82">
    <w:name w:val="5EF1567A0AC3482394ACAADB7AC9CD82"/>
    <w:rsid w:val="000B0552"/>
  </w:style>
  <w:style w:type="paragraph" w:customStyle="1" w:styleId="78EAAE63542745CFB16E57CE8E24A018">
    <w:name w:val="78EAAE63542745CFB16E57CE8E24A018"/>
    <w:rsid w:val="000B0552"/>
  </w:style>
  <w:style w:type="paragraph" w:customStyle="1" w:styleId="A51BD0743C5044F69B50A6B458019755">
    <w:name w:val="A51BD0743C5044F69B50A6B458019755"/>
    <w:rsid w:val="00244E2A"/>
  </w:style>
  <w:style w:type="paragraph" w:customStyle="1" w:styleId="77FCFBFC437342078701DAB4A192C78B">
    <w:name w:val="77FCFBFC437342078701DAB4A192C78B"/>
    <w:rsid w:val="00244E2A"/>
  </w:style>
  <w:style w:type="paragraph" w:customStyle="1" w:styleId="241BE272864C4A8DB39C5E66A85814D7">
    <w:name w:val="241BE272864C4A8DB39C5E66A85814D7"/>
    <w:rsid w:val="00244E2A"/>
  </w:style>
  <w:style w:type="paragraph" w:customStyle="1" w:styleId="67D176565EEA44D88DDAFE2AF68C05D2">
    <w:name w:val="67D176565EEA44D88DDAFE2AF68C05D2"/>
    <w:rsid w:val="00244E2A"/>
  </w:style>
  <w:style w:type="paragraph" w:customStyle="1" w:styleId="BF049D3418394221AB8DF0709A10E6AC">
    <w:name w:val="BF049D3418394221AB8DF0709A10E6AC"/>
    <w:rsid w:val="00244E2A"/>
  </w:style>
  <w:style w:type="paragraph" w:customStyle="1" w:styleId="69C41C2B4E0D4AC2B7F87DF910FACF6E">
    <w:name w:val="69C41C2B4E0D4AC2B7F87DF910FACF6E"/>
    <w:rsid w:val="00244E2A"/>
  </w:style>
  <w:style w:type="paragraph" w:customStyle="1" w:styleId="4D4F872717FC42E4BEBA10A2639B9201">
    <w:name w:val="4D4F872717FC42E4BEBA10A2639B9201"/>
    <w:rsid w:val="00244E2A"/>
  </w:style>
  <w:style w:type="paragraph" w:customStyle="1" w:styleId="3AEBD0F2A4764B2E8E6F3D04898E52F4">
    <w:name w:val="3AEBD0F2A4764B2E8E6F3D04898E52F4"/>
    <w:rsid w:val="00244E2A"/>
  </w:style>
  <w:style w:type="paragraph" w:customStyle="1" w:styleId="F7BF08041355451E987AF634312FC315">
    <w:name w:val="F7BF08041355451E987AF634312FC315"/>
    <w:rsid w:val="00244E2A"/>
  </w:style>
  <w:style w:type="paragraph" w:customStyle="1" w:styleId="BDE4FAE2DF7946AFB614099205BD869D">
    <w:name w:val="BDE4FAE2DF7946AFB614099205BD869D"/>
    <w:rsid w:val="00244E2A"/>
  </w:style>
  <w:style w:type="paragraph" w:customStyle="1" w:styleId="D3ABE36BB0ED48EEBB9E02DF2EAE486A">
    <w:name w:val="D3ABE36BB0ED48EEBB9E02DF2EAE486A"/>
    <w:rsid w:val="00244E2A"/>
  </w:style>
  <w:style w:type="paragraph" w:customStyle="1" w:styleId="D1FBF7E247E34FF9A866174716173A3B">
    <w:name w:val="D1FBF7E247E34FF9A866174716173A3B"/>
    <w:rsid w:val="00244E2A"/>
  </w:style>
  <w:style w:type="paragraph" w:customStyle="1" w:styleId="9E5F71CCDEF243158BB8127B4532EDAF">
    <w:name w:val="9E5F71CCDEF243158BB8127B4532EDAF"/>
    <w:rsid w:val="00244E2A"/>
  </w:style>
  <w:style w:type="paragraph" w:customStyle="1" w:styleId="AE09BCCB22C4451BA9E95396B855C052">
    <w:name w:val="AE09BCCB22C4451BA9E95396B855C052"/>
    <w:rsid w:val="00244E2A"/>
  </w:style>
  <w:style w:type="paragraph" w:customStyle="1" w:styleId="51C19CD00F5B4FD7A563ED747DDBC532">
    <w:name w:val="51C19CD00F5B4FD7A563ED747DDBC532"/>
    <w:rsid w:val="00244E2A"/>
  </w:style>
  <w:style w:type="paragraph" w:customStyle="1" w:styleId="677E28CC48134E0B814AFB3740DE9EBD">
    <w:name w:val="677E28CC48134E0B814AFB3740DE9EBD"/>
    <w:rsid w:val="00244E2A"/>
  </w:style>
  <w:style w:type="paragraph" w:customStyle="1" w:styleId="AAC4FDD5495B4435AF5FC25D8DB7E6CB">
    <w:name w:val="AAC4FDD5495B4435AF5FC25D8DB7E6CB"/>
    <w:rsid w:val="00244E2A"/>
  </w:style>
  <w:style w:type="paragraph" w:customStyle="1" w:styleId="8E582BE05A36467995DEDD4C679C8BBF">
    <w:name w:val="8E582BE05A36467995DEDD4C679C8BBF"/>
    <w:rsid w:val="00244E2A"/>
  </w:style>
  <w:style w:type="paragraph" w:customStyle="1" w:styleId="2E564BCE366A442299B2F93A31F77D50">
    <w:name w:val="2E564BCE366A442299B2F93A31F77D50"/>
    <w:rsid w:val="00244E2A"/>
  </w:style>
  <w:style w:type="paragraph" w:customStyle="1" w:styleId="5052FCE8B877479AA93DE5247F0DBC69">
    <w:name w:val="5052FCE8B877479AA93DE5247F0DBC69"/>
    <w:rsid w:val="00244E2A"/>
  </w:style>
  <w:style w:type="paragraph" w:customStyle="1" w:styleId="C20B2D10A8E344D1AB4FBFC99C2D9ACE">
    <w:name w:val="C20B2D10A8E344D1AB4FBFC99C2D9ACE"/>
    <w:rsid w:val="00244E2A"/>
  </w:style>
  <w:style w:type="paragraph" w:customStyle="1" w:styleId="903E4473AC1F4C37BBB8AC574DB12E38">
    <w:name w:val="903E4473AC1F4C37BBB8AC574DB12E38"/>
    <w:rsid w:val="00244E2A"/>
  </w:style>
  <w:style w:type="paragraph" w:customStyle="1" w:styleId="4D945472C08749A7ADA4AA27DAEEEDE3">
    <w:name w:val="4D945472C08749A7ADA4AA27DAEEEDE3"/>
    <w:rsid w:val="00244E2A"/>
  </w:style>
  <w:style w:type="paragraph" w:customStyle="1" w:styleId="5487DA6AB45F46D58CCAC8E463A475B5">
    <w:name w:val="5487DA6AB45F46D58CCAC8E463A475B5"/>
    <w:rsid w:val="00244E2A"/>
  </w:style>
  <w:style w:type="paragraph" w:customStyle="1" w:styleId="2F999A037B9440F18D8EDDCDD1C9F372">
    <w:name w:val="2F999A037B9440F18D8EDDCDD1C9F372"/>
    <w:rsid w:val="00244E2A"/>
  </w:style>
  <w:style w:type="paragraph" w:customStyle="1" w:styleId="E2A34DEC908D41A9929F0AE90FCD909E">
    <w:name w:val="E2A34DEC908D41A9929F0AE90FCD909E"/>
    <w:rsid w:val="00244E2A"/>
  </w:style>
  <w:style w:type="paragraph" w:customStyle="1" w:styleId="977992F0C0A842C78E8D28693643FD98">
    <w:name w:val="977992F0C0A842C78E8D28693643FD98"/>
    <w:rsid w:val="00244E2A"/>
  </w:style>
  <w:style w:type="paragraph" w:customStyle="1" w:styleId="386BB60AC9B740DC95D9D7ABF3B83F57">
    <w:name w:val="386BB60AC9B740DC95D9D7ABF3B83F57"/>
    <w:rsid w:val="00244E2A"/>
  </w:style>
  <w:style w:type="paragraph" w:customStyle="1" w:styleId="40AFE93F85C8491F9621E325F6A0943D">
    <w:name w:val="40AFE93F85C8491F9621E325F6A0943D"/>
    <w:rsid w:val="00244E2A"/>
  </w:style>
  <w:style w:type="paragraph" w:customStyle="1" w:styleId="1D0EAF5EEE8C4468BD65CCDDC686BFC4">
    <w:name w:val="1D0EAF5EEE8C4468BD65CCDDC686BFC4"/>
    <w:rsid w:val="00AA53DC"/>
  </w:style>
  <w:style w:type="paragraph" w:customStyle="1" w:styleId="A12CE884326644AB89BB6CECDC63B69B">
    <w:name w:val="A12CE884326644AB89BB6CECDC63B69B"/>
    <w:rsid w:val="00AA53DC"/>
  </w:style>
  <w:style w:type="paragraph" w:customStyle="1" w:styleId="03CD1EBC632E4B858C7D1035AB2135FA">
    <w:name w:val="03CD1EBC632E4B858C7D1035AB2135FA"/>
    <w:rsid w:val="00AA53D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ISO690.XSL" StyleName="ISO 690 - First Element and Date"/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18BD436-3972-4E91-827C-1DAC6EC4BE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(blank).dotx</Template>
  <TotalTime>1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Virtual IT</Company>
  <LinksUpToDate>false</LinksUpToDate>
  <CharactersWithSpaces>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Greenwood</dc:creator>
  <cp:lastModifiedBy>Aniac</cp:lastModifiedBy>
  <cp:revision>2</cp:revision>
  <cp:lastPrinted>2016-05-12T14:58:00Z</cp:lastPrinted>
  <dcterms:created xsi:type="dcterms:W3CDTF">2016-12-09T13:01:00Z</dcterms:created>
  <dcterms:modified xsi:type="dcterms:W3CDTF">2016-12-09T13:01:00Z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