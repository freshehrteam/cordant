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000" w:rsidRPr="00943984" w:rsidRDefault="00B94000">
      <w:pPr>
        <w:rPr>
          <w:rFonts w:ascii="Times New Roman" w:hAnsi="Times New Roman"/>
          <w:b/>
          <w:color w:val="C00000"/>
          <w:sz w:val="28"/>
          <w:szCs w:val="28"/>
          <w:lang w:val="en-GB"/>
        </w:rPr>
      </w:pPr>
      <w:bookmarkStart w:id="0" w:name="_GoBack"/>
      <w:bookmarkEnd w:id="0"/>
      <w:r w:rsidRPr="00943984">
        <w:rPr>
          <w:rFonts w:ascii="Times New Roman" w:hAnsi="Times New Roman"/>
          <w:b/>
          <w:color w:val="C00000"/>
          <w:sz w:val="28"/>
          <w:szCs w:val="28"/>
          <w:lang w:val="en-GB"/>
        </w:rPr>
        <w:t>*Risk L = low</w:t>
      </w:r>
      <w:proofErr w:type="gramStart"/>
      <w:r w:rsidRPr="00943984">
        <w:rPr>
          <w:rFonts w:ascii="Times New Roman" w:hAnsi="Times New Roman"/>
          <w:b/>
          <w:color w:val="C00000"/>
          <w:sz w:val="28"/>
          <w:szCs w:val="28"/>
          <w:lang w:val="en-GB"/>
        </w:rPr>
        <w:t>;  M</w:t>
      </w:r>
      <w:proofErr w:type="gramEnd"/>
      <w:r w:rsidRPr="00943984">
        <w:rPr>
          <w:rFonts w:ascii="Times New Roman" w:hAnsi="Times New Roman"/>
          <w:b/>
          <w:color w:val="C00000"/>
          <w:sz w:val="28"/>
          <w:szCs w:val="28"/>
          <w:lang w:val="en-GB"/>
        </w:rPr>
        <w:t xml:space="preserve"> = medium;  H = high</w:t>
      </w:r>
    </w:p>
    <w:tbl>
      <w:tblPr>
        <w:tblW w:w="15168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0"/>
        <w:gridCol w:w="862"/>
        <w:gridCol w:w="1276"/>
        <w:gridCol w:w="1843"/>
        <w:gridCol w:w="3085"/>
        <w:gridCol w:w="1876"/>
        <w:gridCol w:w="4536"/>
      </w:tblGrid>
      <w:tr w:rsidR="00283CE1" w:rsidRPr="009E52AE" w:rsidTr="006B7E37">
        <w:tc>
          <w:tcPr>
            <w:tcW w:w="1690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  <w:r w:rsidRPr="009E52AE">
              <w:rPr>
                <w:rFonts w:ascii="Times New Roman" w:hAnsi="Times New Roman"/>
                <w:b/>
                <w:lang w:val="en-GB"/>
              </w:rPr>
              <w:t>Risk</w:t>
            </w:r>
          </w:p>
        </w:tc>
        <w:tc>
          <w:tcPr>
            <w:tcW w:w="862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  <w:r w:rsidRPr="009E52AE">
              <w:rPr>
                <w:rFonts w:ascii="Times New Roman" w:hAnsi="Times New Roman"/>
                <w:b/>
                <w:lang w:val="en-GB"/>
              </w:rPr>
              <w:t>Level*</w:t>
            </w:r>
          </w:p>
        </w:tc>
        <w:tc>
          <w:tcPr>
            <w:tcW w:w="1276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  <w:r w:rsidRPr="009E52AE">
              <w:rPr>
                <w:rFonts w:ascii="Times New Roman" w:hAnsi="Times New Roman"/>
                <w:b/>
                <w:lang w:val="en-GB"/>
              </w:rPr>
              <w:t xml:space="preserve">Date </w:t>
            </w:r>
          </w:p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  <w:r w:rsidRPr="009E52AE">
              <w:rPr>
                <w:rFonts w:ascii="Times New Roman" w:hAnsi="Times New Roman"/>
                <w:b/>
                <w:lang w:val="en-GB"/>
              </w:rPr>
              <w:t>Identified</w:t>
            </w:r>
          </w:p>
        </w:tc>
        <w:tc>
          <w:tcPr>
            <w:tcW w:w="1843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  <w:r w:rsidRPr="009E52AE">
              <w:rPr>
                <w:rFonts w:ascii="Times New Roman" w:hAnsi="Times New Roman"/>
                <w:b/>
                <w:lang w:val="en-GB"/>
              </w:rPr>
              <w:t>How identified</w:t>
            </w:r>
          </w:p>
        </w:tc>
        <w:tc>
          <w:tcPr>
            <w:tcW w:w="3085" w:type="dxa"/>
          </w:tcPr>
          <w:p w:rsidR="00283CE1" w:rsidRPr="009E52AE" w:rsidRDefault="006B7E37" w:rsidP="0069560D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  <w:r w:rsidRPr="009E52AE">
              <w:rPr>
                <w:rFonts w:ascii="Times New Roman" w:hAnsi="Times New Roman"/>
                <w:b/>
                <w:lang w:val="en-GB"/>
              </w:rPr>
              <w:t>P</w:t>
            </w:r>
            <w:r w:rsidR="00283CE1" w:rsidRPr="009E52AE">
              <w:rPr>
                <w:rFonts w:ascii="Times New Roman" w:hAnsi="Times New Roman"/>
                <w:b/>
                <w:lang w:val="en-GB"/>
              </w:rPr>
              <w:t>revention action plan</w:t>
            </w:r>
          </w:p>
        </w:tc>
        <w:tc>
          <w:tcPr>
            <w:tcW w:w="1876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  <w:r w:rsidRPr="009E52AE">
              <w:rPr>
                <w:rFonts w:ascii="Times New Roman" w:hAnsi="Times New Roman"/>
                <w:b/>
                <w:lang w:val="en-GB"/>
              </w:rPr>
              <w:t>Review Date</w:t>
            </w:r>
          </w:p>
        </w:tc>
        <w:tc>
          <w:tcPr>
            <w:tcW w:w="4536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  <w:r w:rsidRPr="009E52AE">
              <w:rPr>
                <w:rFonts w:ascii="Times New Roman" w:hAnsi="Times New Roman"/>
                <w:b/>
                <w:lang w:val="en-GB"/>
              </w:rPr>
              <w:t>Outcome</w:t>
            </w:r>
          </w:p>
        </w:tc>
      </w:tr>
      <w:tr w:rsidR="00283CE1" w:rsidRPr="009E52AE" w:rsidTr="006B7E37">
        <w:trPr>
          <w:trHeight w:val="1155"/>
        </w:trPr>
        <w:tc>
          <w:tcPr>
            <w:tcW w:w="1690" w:type="dxa"/>
          </w:tcPr>
          <w:p w:rsidR="00283CE1" w:rsidRPr="009E52AE" w:rsidRDefault="00C44D0E" w:rsidP="009D0D4C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*</w:t>
            </w:r>
            <w:r w:rsidRPr="00C44D0E">
              <w:rPr>
                <w:rFonts w:ascii="Times New Roman" w:hAnsi="Times New Roman"/>
                <w:b/>
                <w:noProof/>
                <w:lang w:val="en-GB"/>
              </w:rPr>
              <w:t>Re</w:t>
            </w:r>
            <w:r>
              <w:rPr>
                <w:rFonts w:ascii="Times New Roman" w:hAnsi="Times New Roman"/>
                <w:b/>
                <w:noProof/>
                <w:lang w:val="en-GB"/>
              </w:rPr>
              <w:t>s</w:t>
            </w:r>
            <w:r w:rsidRPr="00C44D0E">
              <w:rPr>
                <w:rFonts w:ascii="Times New Roman" w:hAnsi="Times New Roman"/>
                <w:b/>
                <w:noProof/>
                <w:lang w:val="en-GB"/>
              </w:rPr>
              <w:t>po</w:t>
            </w:r>
            <w:r w:rsidR="00283CE1" w:rsidRPr="00C44D0E">
              <w:rPr>
                <w:rFonts w:ascii="Times New Roman" w:hAnsi="Times New Roman"/>
                <w:b/>
                <w:noProof/>
                <w:lang w:val="en-GB"/>
              </w:rPr>
              <w:t>nse</w:t>
            </w:r>
            <w:r w:rsidR="00283CE1" w:rsidRPr="009E52AE">
              <w:rPr>
                <w:rFonts w:ascii="Times New Roman" w:hAnsi="Times New Roman"/>
                <w:b/>
                <w:lang w:val="en-GB"/>
              </w:rPr>
              <w:t xml:space="preserve"> to distress: </w:t>
            </w:r>
          </w:p>
          <w:p w:rsidR="00283CE1" w:rsidRPr="009E52AE" w:rsidRDefault="00283CE1" w:rsidP="009D0D4C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  <w:r w:rsidRPr="009E52AE">
              <w:rPr>
                <w:rFonts w:ascii="Times New Roman" w:hAnsi="Times New Roman"/>
                <w:b/>
                <w:lang w:val="en-GB"/>
              </w:rPr>
              <w:t xml:space="preserve">Verbal abuse  </w:t>
            </w:r>
          </w:p>
          <w:p w:rsidR="00283CE1" w:rsidRPr="009E52AE" w:rsidRDefault="00283CE1" w:rsidP="009D0D4C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862" w:type="dxa"/>
          </w:tcPr>
          <w:p w:rsidR="00283CE1" w:rsidRPr="009E52AE" w:rsidRDefault="00283CE1" w:rsidP="009D0D4C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76" w:type="dxa"/>
          </w:tcPr>
          <w:p w:rsidR="00283CE1" w:rsidRPr="009E52AE" w:rsidRDefault="00283CE1" w:rsidP="009D0D4C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843" w:type="dxa"/>
          </w:tcPr>
          <w:p w:rsidR="00283CE1" w:rsidRPr="009E52AE" w:rsidRDefault="00283CE1" w:rsidP="009D0D4C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085" w:type="dxa"/>
          </w:tcPr>
          <w:p w:rsidR="00283CE1" w:rsidRPr="009E52AE" w:rsidRDefault="00283CE1" w:rsidP="009D0D4C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876" w:type="dxa"/>
          </w:tcPr>
          <w:p w:rsidR="00283CE1" w:rsidRPr="009E52AE" w:rsidRDefault="00283CE1" w:rsidP="009D0D4C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4536" w:type="dxa"/>
          </w:tcPr>
          <w:p w:rsidR="00283CE1" w:rsidRPr="009E52AE" w:rsidRDefault="00283CE1" w:rsidP="009D0D4C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283CE1" w:rsidRPr="009E52AE" w:rsidTr="006B7E37">
        <w:trPr>
          <w:trHeight w:val="1437"/>
        </w:trPr>
        <w:tc>
          <w:tcPr>
            <w:tcW w:w="1690" w:type="dxa"/>
          </w:tcPr>
          <w:p w:rsidR="00283CE1" w:rsidRPr="009E52AE" w:rsidRDefault="00283CE1" w:rsidP="009D0D4C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  <w:r w:rsidRPr="009E52AE">
              <w:rPr>
                <w:rFonts w:ascii="Times New Roman" w:hAnsi="Times New Roman"/>
                <w:b/>
                <w:lang w:val="en-GB"/>
              </w:rPr>
              <w:t>*Response to distress:</w:t>
            </w:r>
          </w:p>
          <w:p w:rsidR="00283CE1" w:rsidRPr="009E52AE" w:rsidRDefault="00283CE1" w:rsidP="009D0D4C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  <w:r w:rsidRPr="009E52AE">
              <w:rPr>
                <w:rFonts w:ascii="Times New Roman" w:hAnsi="Times New Roman"/>
                <w:b/>
                <w:lang w:val="en-GB"/>
              </w:rPr>
              <w:t>Physical abuse</w:t>
            </w:r>
          </w:p>
          <w:p w:rsidR="00283CE1" w:rsidRPr="009E52AE" w:rsidRDefault="00283CE1" w:rsidP="009D0D4C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862" w:type="dxa"/>
          </w:tcPr>
          <w:p w:rsidR="00283CE1" w:rsidRPr="009E52AE" w:rsidRDefault="00283CE1" w:rsidP="009D0D4C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76" w:type="dxa"/>
          </w:tcPr>
          <w:p w:rsidR="00283CE1" w:rsidRPr="009E52AE" w:rsidRDefault="00283CE1" w:rsidP="009D0D4C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843" w:type="dxa"/>
          </w:tcPr>
          <w:p w:rsidR="00283CE1" w:rsidRPr="009E52AE" w:rsidRDefault="00283CE1" w:rsidP="009D0D4C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085" w:type="dxa"/>
          </w:tcPr>
          <w:p w:rsidR="00283CE1" w:rsidRPr="009E52AE" w:rsidRDefault="00283CE1" w:rsidP="009D0D4C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876" w:type="dxa"/>
          </w:tcPr>
          <w:p w:rsidR="00283CE1" w:rsidRPr="009E52AE" w:rsidRDefault="00283CE1" w:rsidP="009D0D4C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4536" w:type="dxa"/>
          </w:tcPr>
          <w:p w:rsidR="00283CE1" w:rsidRPr="009E52AE" w:rsidRDefault="00283CE1" w:rsidP="009D0D4C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283CE1" w:rsidRPr="009E52AE" w:rsidTr="006B7E37">
        <w:tc>
          <w:tcPr>
            <w:tcW w:w="1690" w:type="dxa"/>
          </w:tcPr>
          <w:p w:rsidR="00283CE1" w:rsidRPr="009E52AE" w:rsidRDefault="00283CE1" w:rsidP="009D0D4C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  <w:r w:rsidRPr="009E52AE">
              <w:rPr>
                <w:rFonts w:ascii="Times New Roman" w:hAnsi="Times New Roman"/>
                <w:b/>
                <w:lang w:val="en-GB"/>
              </w:rPr>
              <w:t xml:space="preserve">Falls </w:t>
            </w:r>
          </w:p>
          <w:p w:rsidR="00283CE1" w:rsidRPr="009E52AE" w:rsidRDefault="00283CE1" w:rsidP="009D0D4C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</w:p>
          <w:p w:rsidR="00283CE1" w:rsidRPr="009E52AE" w:rsidRDefault="00283CE1" w:rsidP="009D0D4C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862" w:type="dxa"/>
          </w:tcPr>
          <w:p w:rsidR="00283CE1" w:rsidRPr="009E52AE" w:rsidRDefault="00283CE1" w:rsidP="009D0D4C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76" w:type="dxa"/>
          </w:tcPr>
          <w:p w:rsidR="00283CE1" w:rsidRPr="009E52AE" w:rsidRDefault="00283CE1" w:rsidP="009D0D4C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843" w:type="dxa"/>
          </w:tcPr>
          <w:p w:rsidR="00283CE1" w:rsidRPr="009E52AE" w:rsidRDefault="00283CE1" w:rsidP="009D0D4C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085" w:type="dxa"/>
          </w:tcPr>
          <w:p w:rsidR="00283CE1" w:rsidRPr="009E52AE" w:rsidRDefault="00283CE1" w:rsidP="009D0D4C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876" w:type="dxa"/>
          </w:tcPr>
          <w:p w:rsidR="00283CE1" w:rsidRPr="009E52AE" w:rsidRDefault="00283CE1" w:rsidP="009D0D4C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4536" w:type="dxa"/>
          </w:tcPr>
          <w:p w:rsidR="00283CE1" w:rsidRPr="009E52AE" w:rsidRDefault="00283CE1" w:rsidP="009D0D4C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283CE1" w:rsidRPr="009E52AE" w:rsidTr="006B7E37">
        <w:tc>
          <w:tcPr>
            <w:tcW w:w="1690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  <w:r w:rsidRPr="009E52AE">
              <w:rPr>
                <w:rFonts w:ascii="Times New Roman" w:hAnsi="Times New Roman"/>
                <w:b/>
                <w:lang w:val="en-GB"/>
              </w:rPr>
              <w:t xml:space="preserve">Pressure ulcers </w:t>
            </w:r>
          </w:p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</w:p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862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76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843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085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876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4536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283CE1" w:rsidRPr="009E52AE" w:rsidTr="006B7E37">
        <w:tc>
          <w:tcPr>
            <w:tcW w:w="1690" w:type="dxa"/>
          </w:tcPr>
          <w:p w:rsidR="00283CE1" w:rsidRPr="009E52AE" w:rsidRDefault="00283CE1" w:rsidP="003E353F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  <w:r w:rsidRPr="009E52AE">
              <w:rPr>
                <w:rFonts w:ascii="Times New Roman" w:hAnsi="Times New Roman"/>
                <w:b/>
                <w:lang w:val="en-GB"/>
              </w:rPr>
              <w:t>Dehydration</w:t>
            </w:r>
          </w:p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</w:p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862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76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843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085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876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4536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283CE1" w:rsidRPr="009E52AE" w:rsidTr="006B7E37">
        <w:tc>
          <w:tcPr>
            <w:tcW w:w="1690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  <w:r w:rsidRPr="009E52AE">
              <w:rPr>
                <w:rFonts w:ascii="Times New Roman" w:hAnsi="Times New Roman"/>
                <w:b/>
                <w:lang w:val="en-GB"/>
              </w:rPr>
              <w:t xml:space="preserve">Malnutrition </w:t>
            </w:r>
          </w:p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</w:p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862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76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843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085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876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4536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283CE1" w:rsidRPr="009E52AE" w:rsidTr="006B7E37">
        <w:trPr>
          <w:trHeight w:val="962"/>
        </w:trPr>
        <w:tc>
          <w:tcPr>
            <w:tcW w:w="1690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  <w:r w:rsidRPr="009E52AE">
              <w:rPr>
                <w:rFonts w:ascii="Times New Roman" w:hAnsi="Times New Roman"/>
                <w:b/>
                <w:lang w:val="en-GB"/>
              </w:rPr>
              <w:t xml:space="preserve">*Leaving NGH unescorted </w:t>
            </w:r>
          </w:p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862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76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843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085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876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4536" w:type="dxa"/>
          </w:tcPr>
          <w:p w:rsidR="00283CE1" w:rsidRPr="009E52AE" w:rsidRDefault="00283CE1" w:rsidP="0069560D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283CE1" w:rsidRPr="009E52AE" w:rsidTr="006B7E37">
        <w:tc>
          <w:tcPr>
            <w:tcW w:w="1690" w:type="dxa"/>
          </w:tcPr>
          <w:p w:rsidR="00283CE1" w:rsidRPr="009E52AE" w:rsidRDefault="00283CE1" w:rsidP="00CF53C1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  <w:r w:rsidRPr="009E52AE">
              <w:rPr>
                <w:rFonts w:ascii="Times New Roman" w:hAnsi="Times New Roman"/>
                <w:b/>
                <w:lang w:val="en-GB"/>
              </w:rPr>
              <w:t xml:space="preserve">Other </w:t>
            </w:r>
          </w:p>
          <w:p w:rsidR="00283CE1" w:rsidRPr="009E52AE" w:rsidRDefault="00283CE1" w:rsidP="00CF53C1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</w:p>
          <w:p w:rsidR="00283CE1" w:rsidRPr="009E52AE" w:rsidRDefault="00283CE1" w:rsidP="00CF53C1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862" w:type="dxa"/>
          </w:tcPr>
          <w:p w:rsidR="00283CE1" w:rsidRPr="009E52AE" w:rsidRDefault="00283CE1" w:rsidP="00CF53C1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76" w:type="dxa"/>
          </w:tcPr>
          <w:p w:rsidR="00283CE1" w:rsidRPr="009E52AE" w:rsidRDefault="00283CE1" w:rsidP="00CF53C1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843" w:type="dxa"/>
          </w:tcPr>
          <w:p w:rsidR="00283CE1" w:rsidRPr="009E52AE" w:rsidRDefault="00283CE1" w:rsidP="00CF53C1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085" w:type="dxa"/>
          </w:tcPr>
          <w:p w:rsidR="00283CE1" w:rsidRPr="009E52AE" w:rsidRDefault="00283CE1" w:rsidP="00CF53C1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876" w:type="dxa"/>
          </w:tcPr>
          <w:p w:rsidR="00283CE1" w:rsidRPr="009E52AE" w:rsidRDefault="00283CE1" w:rsidP="00CF53C1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4536" w:type="dxa"/>
          </w:tcPr>
          <w:p w:rsidR="00283CE1" w:rsidRPr="009E52AE" w:rsidRDefault="00283CE1" w:rsidP="00CF53C1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</w:tbl>
    <w:p w:rsidR="003D55A1" w:rsidRDefault="003D55A1">
      <w:pPr>
        <w:rPr>
          <w:rFonts w:ascii="Times New Roman" w:hAnsi="Times New Roman"/>
          <w:lang w:val="en-GB"/>
        </w:rPr>
      </w:pPr>
    </w:p>
    <w:p w:rsidR="009E52AE" w:rsidRPr="009E52AE" w:rsidRDefault="009E52AE">
      <w:pPr>
        <w:rPr>
          <w:rFonts w:ascii="Times New Roman" w:hAnsi="Times New Roman"/>
          <w:lang w:val="en-GB"/>
        </w:rPr>
        <w:sectPr w:rsidR="009E52AE" w:rsidRPr="009E52AE" w:rsidSect="002B27D6">
          <w:headerReference w:type="default" r:id="rId8"/>
          <w:footerReference w:type="default" r:id="rId9"/>
          <w:footerReference w:type="first" r:id="rId10"/>
          <w:pgSz w:w="15840" w:h="12240" w:orient="landscape" w:code="1"/>
          <w:pgMar w:top="680" w:right="958" w:bottom="1276" w:left="1440" w:header="426" w:footer="102" w:gutter="0"/>
          <w:cols w:space="708"/>
          <w:docGrid w:linePitch="360"/>
        </w:sectPr>
      </w:pPr>
    </w:p>
    <w:p w:rsidR="003D55A1" w:rsidRPr="00C44D0E" w:rsidRDefault="003D55A1" w:rsidP="002B27D6">
      <w:pPr>
        <w:ind w:firstLine="567"/>
        <w:rPr>
          <w:rFonts w:ascii="Times New Roman" w:hAnsi="Times New Roman"/>
          <w:b/>
          <w:sz w:val="32"/>
          <w:szCs w:val="32"/>
          <w:lang w:val="en-GB"/>
        </w:rPr>
      </w:pPr>
      <w:r w:rsidRPr="00C44D0E">
        <w:rPr>
          <w:rFonts w:ascii="Times New Roman" w:hAnsi="Times New Roman"/>
          <w:b/>
          <w:sz w:val="32"/>
          <w:szCs w:val="32"/>
          <w:lang w:val="en-GB"/>
        </w:rPr>
        <w:lastRenderedPageBreak/>
        <w:t>Risk Profile – Indicators</w:t>
      </w:r>
    </w:p>
    <w:p w:rsidR="003D55A1" w:rsidRPr="00C44D0E" w:rsidRDefault="003D55A1" w:rsidP="00C44D0E">
      <w:pPr>
        <w:pStyle w:val="NoSpacing"/>
        <w:rPr>
          <w:rFonts w:ascii="Times New Roman" w:hAnsi="Times New Roman"/>
        </w:rPr>
      </w:pPr>
      <w:r w:rsidRPr="00C44D0E">
        <w:rPr>
          <w:rFonts w:ascii="Times New Roman" w:hAnsi="Times New Roman"/>
        </w:rPr>
        <w:t>Falls</w:t>
      </w:r>
    </w:p>
    <w:p w:rsidR="003D55A1" w:rsidRPr="00C44D0E" w:rsidRDefault="003D55A1" w:rsidP="00C44D0E">
      <w:pPr>
        <w:pStyle w:val="NoSpacing"/>
        <w:rPr>
          <w:rFonts w:ascii="Times New Roman" w:hAnsi="Times New Roman"/>
        </w:rPr>
      </w:pPr>
      <w:r w:rsidRPr="00C44D0E">
        <w:rPr>
          <w:rFonts w:ascii="Times New Roman" w:hAnsi="Times New Roman"/>
        </w:rPr>
        <w:t xml:space="preserve">Unexplained bruises </w:t>
      </w:r>
    </w:p>
    <w:p w:rsidR="003D55A1" w:rsidRPr="00C44D0E" w:rsidRDefault="003D55A1" w:rsidP="00C44D0E">
      <w:pPr>
        <w:pStyle w:val="NoSpacing"/>
        <w:rPr>
          <w:rFonts w:ascii="Times New Roman" w:hAnsi="Times New Roman"/>
        </w:rPr>
      </w:pPr>
      <w:r w:rsidRPr="00C44D0E">
        <w:rPr>
          <w:rFonts w:ascii="Times New Roman" w:hAnsi="Times New Roman"/>
        </w:rPr>
        <w:t>Resident complaining of pain</w:t>
      </w:r>
    </w:p>
    <w:p w:rsidR="003D55A1" w:rsidRPr="00C44D0E" w:rsidRDefault="003D55A1" w:rsidP="00C44D0E">
      <w:pPr>
        <w:pStyle w:val="NoSpacing"/>
        <w:rPr>
          <w:rFonts w:ascii="Times New Roman" w:hAnsi="Times New Roman"/>
        </w:rPr>
      </w:pPr>
      <w:r w:rsidRPr="00C44D0E">
        <w:rPr>
          <w:rFonts w:ascii="Times New Roman" w:hAnsi="Times New Roman"/>
        </w:rPr>
        <w:t>Prone to falling</w:t>
      </w:r>
    </w:p>
    <w:p w:rsidR="003D55A1" w:rsidRPr="00C44D0E" w:rsidRDefault="003D55A1" w:rsidP="00C44D0E">
      <w:pPr>
        <w:pStyle w:val="NoSpacing"/>
        <w:rPr>
          <w:rFonts w:ascii="Times New Roman" w:hAnsi="Times New Roman"/>
        </w:rPr>
      </w:pPr>
      <w:r w:rsidRPr="00C44D0E">
        <w:rPr>
          <w:rFonts w:ascii="Times New Roman" w:hAnsi="Times New Roman"/>
        </w:rPr>
        <w:t>Medication</w:t>
      </w:r>
    </w:p>
    <w:p w:rsidR="003D55A1" w:rsidRPr="00C44D0E" w:rsidRDefault="003D55A1" w:rsidP="00C44D0E">
      <w:pPr>
        <w:pStyle w:val="NoSpacing"/>
        <w:rPr>
          <w:rFonts w:ascii="Times New Roman" w:hAnsi="Times New Roman"/>
        </w:rPr>
      </w:pPr>
      <w:r w:rsidRPr="00C44D0E">
        <w:rPr>
          <w:rFonts w:ascii="Times New Roman" w:hAnsi="Times New Roman"/>
        </w:rPr>
        <w:t>Infection</w:t>
      </w:r>
      <w:r w:rsidR="0043055D" w:rsidRPr="00C44D0E">
        <w:rPr>
          <w:rFonts w:ascii="Times New Roman" w:hAnsi="Times New Roman"/>
        </w:rPr>
        <w:t xml:space="preserve">, </w:t>
      </w:r>
      <w:proofErr w:type="spellStart"/>
      <w:r w:rsidR="0043055D" w:rsidRPr="00C44D0E">
        <w:rPr>
          <w:rFonts w:ascii="Times New Roman" w:hAnsi="Times New Roman"/>
        </w:rPr>
        <w:t>etc</w:t>
      </w:r>
      <w:proofErr w:type="spellEnd"/>
    </w:p>
    <w:p w:rsidR="003D55A1" w:rsidRPr="00C44D0E" w:rsidRDefault="003D55A1" w:rsidP="00C44D0E">
      <w:pPr>
        <w:pStyle w:val="NoSpacing"/>
        <w:rPr>
          <w:rFonts w:ascii="Times New Roman" w:hAnsi="Times New Roman"/>
        </w:rPr>
      </w:pPr>
    </w:p>
    <w:p w:rsidR="003D55A1" w:rsidRPr="00C44D0E" w:rsidRDefault="003D55A1" w:rsidP="00C44D0E">
      <w:pPr>
        <w:pStyle w:val="NoSpacing"/>
        <w:rPr>
          <w:rFonts w:ascii="Times New Roman" w:hAnsi="Times New Roman"/>
        </w:rPr>
      </w:pPr>
      <w:r w:rsidRPr="00C44D0E">
        <w:rPr>
          <w:rFonts w:ascii="Times New Roman" w:hAnsi="Times New Roman"/>
        </w:rPr>
        <w:t>Pressure ulcers</w:t>
      </w:r>
    </w:p>
    <w:p w:rsidR="003D55A1" w:rsidRPr="00C44D0E" w:rsidRDefault="003D55A1" w:rsidP="00C44D0E">
      <w:pPr>
        <w:pStyle w:val="NoSpacing"/>
        <w:rPr>
          <w:rFonts w:ascii="Times New Roman" w:hAnsi="Times New Roman"/>
        </w:rPr>
      </w:pPr>
      <w:r w:rsidRPr="00C44D0E">
        <w:rPr>
          <w:rFonts w:ascii="Times New Roman" w:hAnsi="Times New Roman"/>
        </w:rPr>
        <w:t>Body checks on admission from home/hospital</w:t>
      </w:r>
    </w:p>
    <w:p w:rsidR="003D55A1" w:rsidRPr="00C44D0E" w:rsidRDefault="003D55A1" w:rsidP="00C44D0E">
      <w:pPr>
        <w:pStyle w:val="NoSpacing"/>
        <w:rPr>
          <w:rFonts w:ascii="Times New Roman" w:hAnsi="Times New Roman"/>
        </w:rPr>
      </w:pPr>
      <w:r w:rsidRPr="00C44D0E">
        <w:rPr>
          <w:rFonts w:ascii="Times New Roman" w:hAnsi="Times New Roman"/>
        </w:rPr>
        <w:t>Regular checks on residents bed/chair bound</w:t>
      </w:r>
    </w:p>
    <w:p w:rsidR="003D55A1" w:rsidRPr="00C44D0E" w:rsidRDefault="003D55A1" w:rsidP="00C44D0E">
      <w:pPr>
        <w:pStyle w:val="NoSpacing"/>
        <w:rPr>
          <w:rFonts w:ascii="Times New Roman" w:hAnsi="Times New Roman"/>
        </w:rPr>
      </w:pPr>
      <w:r w:rsidRPr="00C44D0E">
        <w:rPr>
          <w:rFonts w:ascii="Times New Roman" w:hAnsi="Times New Roman"/>
        </w:rPr>
        <w:t>Checks when washing</w:t>
      </w:r>
      <w:r w:rsidR="0043055D" w:rsidRPr="00C44D0E">
        <w:rPr>
          <w:rFonts w:ascii="Times New Roman" w:hAnsi="Times New Roman"/>
        </w:rPr>
        <w:t xml:space="preserve">, </w:t>
      </w:r>
      <w:proofErr w:type="spellStart"/>
      <w:r w:rsidR="0043055D" w:rsidRPr="00C44D0E">
        <w:rPr>
          <w:rFonts w:ascii="Times New Roman" w:hAnsi="Times New Roman"/>
        </w:rPr>
        <w:t>etc</w:t>
      </w:r>
      <w:proofErr w:type="spellEnd"/>
    </w:p>
    <w:p w:rsidR="003D55A1" w:rsidRPr="00C44D0E" w:rsidRDefault="003D55A1" w:rsidP="00C44D0E">
      <w:pPr>
        <w:pStyle w:val="NoSpacing"/>
        <w:rPr>
          <w:rFonts w:ascii="Times New Roman" w:hAnsi="Times New Roman"/>
        </w:rPr>
      </w:pPr>
    </w:p>
    <w:p w:rsidR="003D55A1" w:rsidRPr="00C44D0E" w:rsidRDefault="003D55A1" w:rsidP="00C44D0E">
      <w:pPr>
        <w:pStyle w:val="NoSpacing"/>
        <w:rPr>
          <w:rFonts w:ascii="Times New Roman" w:hAnsi="Times New Roman"/>
        </w:rPr>
      </w:pPr>
      <w:r w:rsidRPr="00C44D0E">
        <w:rPr>
          <w:rFonts w:ascii="Times New Roman" w:hAnsi="Times New Roman"/>
        </w:rPr>
        <w:t>Dehydration</w:t>
      </w:r>
    </w:p>
    <w:p w:rsidR="003D55A1" w:rsidRPr="00C44D0E" w:rsidRDefault="003D55A1" w:rsidP="00C44D0E">
      <w:pPr>
        <w:pStyle w:val="NoSpacing"/>
        <w:rPr>
          <w:rFonts w:ascii="Times New Roman" w:hAnsi="Times New Roman"/>
        </w:rPr>
      </w:pPr>
      <w:r w:rsidRPr="00C44D0E">
        <w:rPr>
          <w:rFonts w:ascii="Times New Roman" w:hAnsi="Times New Roman"/>
        </w:rPr>
        <w:t>Low fluid intake</w:t>
      </w:r>
    </w:p>
    <w:p w:rsidR="003D55A1" w:rsidRPr="00C44D0E" w:rsidRDefault="003D55A1" w:rsidP="00C44D0E">
      <w:pPr>
        <w:pStyle w:val="NoSpacing"/>
        <w:rPr>
          <w:rFonts w:ascii="Times New Roman" w:hAnsi="Times New Roman"/>
        </w:rPr>
      </w:pPr>
      <w:r w:rsidRPr="00C44D0E">
        <w:rPr>
          <w:rFonts w:ascii="Times New Roman" w:hAnsi="Times New Roman"/>
        </w:rPr>
        <w:t>Dry lips</w:t>
      </w:r>
    </w:p>
    <w:p w:rsidR="003D55A1" w:rsidRPr="00C44D0E" w:rsidRDefault="003D55A1" w:rsidP="00C44D0E">
      <w:pPr>
        <w:pStyle w:val="NoSpacing"/>
        <w:rPr>
          <w:rFonts w:ascii="Times New Roman" w:hAnsi="Times New Roman"/>
        </w:rPr>
      </w:pPr>
      <w:r w:rsidRPr="00C44D0E">
        <w:rPr>
          <w:rFonts w:ascii="Times New Roman" w:hAnsi="Times New Roman"/>
        </w:rPr>
        <w:t>Confusion</w:t>
      </w:r>
    </w:p>
    <w:p w:rsidR="003D55A1" w:rsidRPr="00C44D0E" w:rsidRDefault="003D55A1" w:rsidP="00C44D0E">
      <w:pPr>
        <w:pStyle w:val="NoSpacing"/>
        <w:rPr>
          <w:rFonts w:ascii="Times New Roman" w:hAnsi="Times New Roman"/>
        </w:rPr>
      </w:pPr>
      <w:r w:rsidRPr="00C44D0E">
        <w:rPr>
          <w:rFonts w:ascii="Times New Roman" w:hAnsi="Times New Roman"/>
        </w:rPr>
        <w:t>Restlessness</w:t>
      </w:r>
    </w:p>
    <w:p w:rsidR="003D55A1" w:rsidRPr="00C44D0E" w:rsidRDefault="003D55A1" w:rsidP="00C44D0E">
      <w:pPr>
        <w:pStyle w:val="NoSpacing"/>
        <w:rPr>
          <w:rFonts w:ascii="Times New Roman" w:hAnsi="Times New Roman"/>
        </w:rPr>
      </w:pPr>
      <w:r w:rsidRPr="00C44D0E">
        <w:rPr>
          <w:rFonts w:ascii="Times New Roman" w:hAnsi="Times New Roman"/>
        </w:rPr>
        <w:t>Infection</w:t>
      </w:r>
      <w:r w:rsidR="0043055D" w:rsidRPr="00C44D0E">
        <w:rPr>
          <w:rFonts w:ascii="Times New Roman" w:hAnsi="Times New Roman"/>
        </w:rPr>
        <w:t xml:space="preserve">, </w:t>
      </w:r>
      <w:proofErr w:type="spellStart"/>
      <w:r w:rsidRPr="00C44D0E">
        <w:rPr>
          <w:rFonts w:ascii="Times New Roman" w:hAnsi="Times New Roman"/>
        </w:rPr>
        <w:t>etc</w:t>
      </w:r>
      <w:proofErr w:type="spellEnd"/>
    </w:p>
    <w:p w:rsidR="003D55A1" w:rsidRPr="00C44D0E" w:rsidRDefault="003D55A1" w:rsidP="00C44D0E">
      <w:pPr>
        <w:pStyle w:val="NoSpacing"/>
        <w:rPr>
          <w:rFonts w:ascii="Times New Roman" w:hAnsi="Times New Roman"/>
        </w:rPr>
      </w:pPr>
    </w:p>
    <w:p w:rsidR="003D55A1" w:rsidRPr="00C44D0E" w:rsidRDefault="00283CE1" w:rsidP="00C44D0E">
      <w:pPr>
        <w:pStyle w:val="NoSpacing"/>
        <w:rPr>
          <w:rFonts w:ascii="Times New Roman" w:hAnsi="Times New Roman"/>
        </w:rPr>
      </w:pPr>
      <w:r w:rsidRPr="00C44D0E">
        <w:rPr>
          <w:rFonts w:ascii="Times New Roman" w:hAnsi="Times New Roman"/>
        </w:rPr>
        <w:t>Maln</w:t>
      </w:r>
      <w:r w:rsidR="003D55A1" w:rsidRPr="00C44D0E">
        <w:rPr>
          <w:rFonts w:ascii="Times New Roman" w:hAnsi="Times New Roman"/>
        </w:rPr>
        <w:t xml:space="preserve">utrition </w:t>
      </w:r>
    </w:p>
    <w:p w:rsidR="003D55A1" w:rsidRPr="00C44D0E" w:rsidRDefault="003D55A1" w:rsidP="00C44D0E">
      <w:pPr>
        <w:pStyle w:val="NoSpacing"/>
        <w:rPr>
          <w:rFonts w:ascii="Times New Roman" w:hAnsi="Times New Roman"/>
        </w:rPr>
      </w:pPr>
      <w:r w:rsidRPr="00C44D0E">
        <w:rPr>
          <w:rFonts w:ascii="Times New Roman" w:hAnsi="Times New Roman"/>
        </w:rPr>
        <w:t>Weight loss</w:t>
      </w:r>
    </w:p>
    <w:p w:rsidR="003D55A1" w:rsidRPr="00C44D0E" w:rsidRDefault="003D55A1" w:rsidP="00C44D0E">
      <w:pPr>
        <w:pStyle w:val="NoSpacing"/>
        <w:rPr>
          <w:rFonts w:ascii="Times New Roman" w:hAnsi="Times New Roman"/>
        </w:rPr>
      </w:pPr>
      <w:r w:rsidRPr="00C44D0E">
        <w:rPr>
          <w:rFonts w:ascii="Times New Roman" w:hAnsi="Times New Roman"/>
        </w:rPr>
        <w:t xml:space="preserve">Residents on diet supplement </w:t>
      </w:r>
    </w:p>
    <w:p w:rsidR="003D55A1" w:rsidRPr="00C44D0E" w:rsidRDefault="003D55A1" w:rsidP="00C44D0E">
      <w:pPr>
        <w:pStyle w:val="NoSpacing"/>
        <w:rPr>
          <w:rFonts w:ascii="Times New Roman" w:hAnsi="Times New Roman"/>
        </w:rPr>
      </w:pPr>
      <w:r w:rsidRPr="00C44D0E">
        <w:rPr>
          <w:rFonts w:ascii="Times New Roman" w:hAnsi="Times New Roman"/>
        </w:rPr>
        <w:t>Low food intake</w:t>
      </w:r>
    </w:p>
    <w:p w:rsidR="003D55A1" w:rsidRPr="00C44D0E" w:rsidRDefault="003D55A1" w:rsidP="00C44D0E">
      <w:pPr>
        <w:pStyle w:val="NoSpacing"/>
        <w:rPr>
          <w:rFonts w:ascii="Times New Roman" w:hAnsi="Times New Roman"/>
        </w:rPr>
      </w:pPr>
      <w:r w:rsidRPr="00C44D0E">
        <w:rPr>
          <w:rFonts w:ascii="Times New Roman" w:hAnsi="Times New Roman"/>
        </w:rPr>
        <w:t xml:space="preserve">Poor appetite </w:t>
      </w:r>
    </w:p>
    <w:p w:rsidR="003D55A1" w:rsidRPr="00C44D0E" w:rsidRDefault="003D55A1" w:rsidP="00C44D0E">
      <w:pPr>
        <w:pStyle w:val="NoSpacing"/>
        <w:rPr>
          <w:rFonts w:ascii="Times New Roman" w:hAnsi="Times New Roman"/>
        </w:rPr>
      </w:pPr>
    </w:p>
    <w:p w:rsidR="003D55A1" w:rsidRPr="00C44D0E" w:rsidRDefault="003D55A1" w:rsidP="00C44D0E">
      <w:pPr>
        <w:pStyle w:val="NoSpacing"/>
        <w:rPr>
          <w:rFonts w:ascii="Times New Roman" w:hAnsi="Times New Roman"/>
        </w:rPr>
      </w:pPr>
      <w:r w:rsidRPr="00C44D0E">
        <w:rPr>
          <w:rFonts w:ascii="Times New Roman" w:hAnsi="Times New Roman"/>
        </w:rPr>
        <w:t xml:space="preserve">At risk of leaving Nightingale unescorted </w:t>
      </w:r>
    </w:p>
    <w:p w:rsidR="003D55A1" w:rsidRPr="00C44D0E" w:rsidRDefault="003D55A1" w:rsidP="00C44D0E">
      <w:pPr>
        <w:pStyle w:val="NoSpacing"/>
        <w:rPr>
          <w:rFonts w:ascii="Times New Roman" w:hAnsi="Times New Roman"/>
        </w:rPr>
      </w:pPr>
      <w:r w:rsidRPr="00C44D0E">
        <w:rPr>
          <w:rFonts w:ascii="Times New Roman" w:hAnsi="Times New Roman"/>
        </w:rPr>
        <w:t>New resident often wants to go home</w:t>
      </w:r>
    </w:p>
    <w:p w:rsidR="003D55A1" w:rsidRPr="00C44D0E" w:rsidRDefault="003D55A1" w:rsidP="00C44D0E">
      <w:pPr>
        <w:pStyle w:val="NoSpacing"/>
        <w:rPr>
          <w:rFonts w:ascii="Times New Roman" w:hAnsi="Times New Roman"/>
        </w:rPr>
      </w:pPr>
      <w:r w:rsidRPr="00C44D0E">
        <w:rPr>
          <w:rFonts w:ascii="Times New Roman" w:hAnsi="Times New Roman"/>
        </w:rPr>
        <w:t>Restlessness</w:t>
      </w:r>
    </w:p>
    <w:p w:rsidR="003D55A1" w:rsidRPr="00C44D0E" w:rsidRDefault="003D55A1" w:rsidP="00C44D0E">
      <w:pPr>
        <w:pStyle w:val="NoSpacing"/>
        <w:rPr>
          <w:rFonts w:ascii="Times New Roman" w:hAnsi="Times New Roman"/>
        </w:rPr>
      </w:pPr>
      <w:r w:rsidRPr="00C44D0E">
        <w:rPr>
          <w:rFonts w:ascii="Times New Roman" w:hAnsi="Times New Roman"/>
        </w:rPr>
        <w:t>Confusion</w:t>
      </w:r>
      <w:r w:rsidR="009E52AE" w:rsidRPr="00C44D0E">
        <w:rPr>
          <w:rFonts w:ascii="Times New Roman" w:hAnsi="Times New Roman"/>
        </w:rPr>
        <w:t>,</w:t>
      </w:r>
      <w:r w:rsidR="0043055D" w:rsidRPr="00C44D0E">
        <w:rPr>
          <w:rFonts w:ascii="Times New Roman" w:hAnsi="Times New Roman"/>
        </w:rPr>
        <w:t xml:space="preserve"> </w:t>
      </w:r>
      <w:proofErr w:type="spellStart"/>
      <w:r w:rsidR="0043055D" w:rsidRPr="00C44D0E">
        <w:rPr>
          <w:rFonts w:ascii="Times New Roman" w:hAnsi="Times New Roman"/>
        </w:rPr>
        <w:t>etc</w:t>
      </w:r>
      <w:proofErr w:type="spellEnd"/>
      <w:r w:rsidR="0043055D" w:rsidRPr="00C44D0E">
        <w:rPr>
          <w:rFonts w:ascii="Times New Roman" w:hAnsi="Times New Roman"/>
        </w:rPr>
        <w:t xml:space="preserve"> </w:t>
      </w:r>
    </w:p>
    <w:p w:rsidR="00FA14FF" w:rsidRPr="00C44D0E" w:rsidRDefault="00FA14FF" w:rsidP="00C44D0E">
      <w:pPr>
        <w:pStyle w:val="NoSpacing"/>
        <w:rPr>
          <w:rFonts w:ascii="Times New Roman" w:hAnsi="Times New Roman"/>
        </w:rPr>
      </w:pPr>
    </w:p>
    <w:p w:rsidR="003D55A1" w:rsidRPr="00C44D0E" w:rsidRDefault="003D55A1" w:rsidP="00C44D0E">
      <w:pPr>
        <w:pStyle w:val="NoSpacing"/>
        <w:rPr>
          <w:rFonts w:ascii="Times New Roman" w:hAnsi="Times New Roman"/>
        </w:rPr>
      </w:pPr>
      <w:r w:rsidRPr="00C44D0E">
        <w:rPr>
          <w:rFonts w:ascii="Times New Roman" w:hAnsi="Times New Roman"/>
        </w:rPr>
        <w:t xml:space="preserve">Distress Reaction (Verbal </w:t>
      </w:r>
      <w:r w:rsidRPr="00C44D0E">
        <w:rPr>
          <w:rFonts w:ascii="Times New Roman" w:hAnsi="Times New Roman"/>
          <w:noProof/>
        </w:rPr>
        <w:t>abuse</w:t>
      </w:r>
      <w:r w:rsidRPr="00C44D0E">
        <w:rPr>
          <w:rFonts w:ascii="Times New Roman" w:hAnsi="Times New Roman"/>
        </w:rPr>
        <w:t>/Physical abuse)</w:t>
      </w:r>
    </w:p>
    <w:p w:rsidR="00D44167" w:rsidRPr="00C44D0E" w:rsidRDefault="003D55A1" w:rsidP="002B27D6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  <w:lang w:val="en-GB"/>
        </w:rPr>
      </w:pPr>
      <w:r w:rsidRPr="00C44D0E">
        <w:rPr>
          <w:rFonts w:ascii="Times New Roman" w:hAnsi="Times New Roman"/>
          <w:b/>
          <w:sz w:val="28"/>
          <w:szCs w:val="28"/>
          <w:lang w:val="en-GB"/>
        </w:rPr>
        <w:t>S</w:t>
      </w:r>
      <w:r w:rsidR="00D44167" w:rsidRPr="00C44D0E">
        <w:rPr>
          <w:rFonts w:ascii="Times New Roman" w:hAnsi="Times New Roman"/>
          <w:b/>
          <w:sz w:val="28"/>
          <w:szCs w:val="28"/>
          <w:lang w:val="en-GB"/>
        </w:rPr>
        <w:t>houting</w:t>
      </w:r>
    </w:p>
    <w:p w:rsidR="003D55A1" w:rsidRPr="00C44D0E" w:rsidRDefault="00D44167" w:rsidP="002B27D6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  <w:lang w:val="en-GB"/>
        </w:rPr>
      </w:pPr>
      <w:r w:rsidRPr="00C44D0E">
        <w:rPr>
          <w:rFonts w:ascii="Times New Roman" w:hAnsi="Times New Roman"/>
          <w:b/>
          <w:sz w:val="28"/>
          <w:szCs w:val="28"/>
          <w:lang w:val="en-GB"/>
        </w:rPr>
        <w:t>H</w:t>
      </w:r>
      <w:r w:rsidR="00580C15" w:rsidRPr="00C44D0E">
        <w:rPr>
          <w:rFonts w:ascii="Times New Roman" w:hAnsi="Times New Roman"/>
          <w:b/>
          <w:sz w:val="28"/>
          <w:szCs w:val="28"/>
          <w:lang w:val="en-GB"/>
        </w:rPr>
        <w:t>itting</w:t>
      </w:r>
    </w:p>
    <w:p w:rsidR="00D44167" w:rsidRPr="00C44D0E" w:rsidRDefault="00D44167" w:rsidP="002B27D6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  <w:lang w:val="en-GB"/>
        </w:rPr>
      </w:pPr>
      <w:r w:rsidRPr="00C44D0E">
        <w:rPr>
          <w:rFonts w:ascii="Times New Roman" w:hAnsi="Times New Roman"/>
          <w:b/>
          <w:sz w:val="28"/>
          <w:szCs w:val="28"/>
          <w:lang w:val="en-GB"/>
        </w:rPr>
        <w:t>Bitting</w:t>
      </w:r>
    </w:p>
    <w:p w:rsidR="00D44167" w:rsidRPr="00C44D0E" w:rsidRDefault="00D44167" w:rsidP="002B27D6">
      <w:pPr>
        <w:spacing w:after="0" w:line="240" w:lineRule="auto"/>
        <w:ind w:firstLine="567"/>
        <w:rPr>
          <w:rFonts w:ascii="Times New Roman" w:eastAsia="Times New Roman" w:hAnsi="Times New Roman"/>
          <w:b/>
          <w:bCs/>
          <w:kern w:val="36"/>
          <w:sz w:val="28"/>
          <w:szCs w:val="28"/>
          <w:lang w:val="en-GB" w:eastAsia="en-GB"/>
        </w:rPr>
      </w:pPr>
      <w:r w:rsidRPr="00C44D0E">
        <w:rPr>
          <w:rFonts w:ascii="Times New Roman" w:eastAsia="Times New Roman" w:hAnsi="Times New Roman"/>
          <w:b/>
          <w:bCs/>
          <w:kern w:val="36"/>
          <w:sz w:val="28"/>
          <w:szCs w:val="28"/>
          <w:lang w:val="en-GB" w:eastAsia="en-GB"/>
        </w:rPr>
        <w:t>Swearing</w:t>
      </w:r>
      <w:r w:rsidR="009E52AE" w:rsidRPr="00C44D0E">
        <w:rPr>
          <w:rFonts w:ascii="Times New Roman" w:eastAsia="Times New Roman" w:hAnsi="Times New Roman"/>
          <w:b/>
          <w:bCs/>
          <w:kern w:val="36"/>
          <w:sz w:val="28"/>
          <w:szCs w:val="28"/>
          <w:lang w:val="en-GB" w:eastAsia="en-GB"/>
        </w:rPr>
        <w:t xml:space="preserve">, </w:t>
      </w:r>
      <w:proofErr w:type="spellStart"/>
      <w:r w:rsidRPr="00C44D0E">
        <w:rPr>
          <w:rFonts w:ascii="Times New Roman" w:eastAsia="Times New Roman" w:hAnsi="Times New Roman"/>
          <w:b/>
          <w:bCs/>
          <w:kern w:val="36"/>
          <w:sz w:val="28"/>
          <w:szCs w:val="28"/>
          <w:lang w:val="en-GB" w:eastAsia="en-GB"/>
        </w:rPr>
        <w:t>etc</w:t>
      </w:r>
      <w:proofErr w:type="spellEnd"/>
    </w:p>
    <w:p w:rsidR="00276CC7" w:rsidRPr="00276CC7" w:rsidRDefault="00276CC7" w:rsidP="00943984">
      <w:pPr>
        <w:jc w:val="center"/>
        <w:rPr>
          <w:lang w:val="en-GB"/>
        </w:rPr>
      </w:pPr>
    </w:p>
    <w:sectPr w:rsidR="00276CC7" w:rsidRPr="00276CC7" w:rsidSect="00943984">
      <w:pgSz w:w="12240" w:h="15840"/>
      <w:pgMar w:top="1440" w:right="249" w:bottom="1440" w:left="249" w:header="136" w:footer="3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1B2" w:rsidRDefault="00D631B2">
      <w:r>
        <w:separator/>
      </w:r>
    </w:p>
  </w:endnote>
  <w:endnote w:type="continuationSeparator" w:id="0">
    <w:p w:rsidR="00D631B2" w:rsidRDefault="00D63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53F" w:rsidRPr="00C44D0E" w:rsidRDefault="003E353F" w:rsidP="009E52AE">
    <w:pPr>
      <w:pStyle w:val="Footer"/>
      <w:tabs>
        <w:tab w:val="clear" w:pos="8306"/>
        <w:tab w:val="right" w:pos="13444"/>
      </w:tabs>
      <w:spacing w:after="0" w:line="240" w:lineRule="auto"/>
      <w:contextualSpacing/>
      <w:rPr>
        <w:rFonts w:ascii="Times New Roman" w:hAnsi="Times New Roman"/>
      </w:rPr>
    </w:pPr>
    <w:r w:rsidRPr="00C44D0E">
      <w:rPr>
        <w:rFonts w:ascii="Times New Roman" w:hAnsi="Times New Roman"/>
      </w:rPr>
      <w:t>This form should be re</w:t>
    </w:r>
    <w:r w:rsidR="00D44167" w:rsidRPr="00C44D0E">
      <w:rPr>
        <w:rFonts w:ascii="Times New Roman" w:hAnsi="Times New Roman"/>
      </w:rPr>
      <w:t>viewed every 3 months or immedi</w:t>
    </w:r>
    <w:r w:rsidR="00C44D0E">
      <w:rPr>
        <w:rFonts w:ascii="Times New Roman" w:hAnsi="Times New Roman"/>
      </w:rPr>
      <w:t>a</w:t>
    </w:r>
    <w:r w:rsidRPr="00C44D0E">
      <w:rPr>
        <w:rFonts w:ascii="Times New Roman" w:hAnsi="Times New Roman"/>
      </w:rPr>
      <w:t>tely if any changes.</w:t>
    </w:r>
    <w:r w:rsidR="005F76BA" w:rsidRPr="00C44D0E">
      <w:rPr>
        <w:rFonts w:ascii="Times New Roman" w:hAnsi="Times New Roman"/>
      </w:rPr>
      <w:tab/>
    </w:r>
  </w:p>
  <w:p w:rsidR="009E52AE" w:rsidRPr="009E52AE" w:rsidRDefault="009E52AE" w:rsidP="009E52AE">
    <w:pPr>
      <w:pStyle w:val="Footer"/>
      <w:tabs>
        <w:tab w:val="clear" w:pos="8306"/>
        <w:tab w:val="right" w:pos="13444"/>
      </w:tabs>
      <w:ind w:left="-993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  <w:t xml:space="preserve">    </w:t>
    </w:r>
    <w:r w:rsidR="002D11F2">
      <w:rPr>
        <w:rFonts w:ascii="Times New Roman" w:hAnsi="Times New Roman"/>
        <w:sz w:val="24"/>
        <w:szCs w:val="24"/>
      </w:rPr>
      <w:t>A6</w:t>
    </w:r>
    <w:r w:rsidRPr="009E52AE">
      <w:rPr>
        <w:rFonts w:ascii="Times New Roman" w:hAnsi="Times New Roman"/>
        <w:sz w:val="24"/>
        <w:szCs w:val="24"/>
      </w:rPr>
      <w:t xml:space="preserve"> – Page 1 of 2 </w:t>
    </w:r>
  </w:p>
  <w:p w:rsidR="009E52AE" w:rsidRPr="009E52AE" w:rsidRDefault="009E52AE" w:rsidP="009E52AE">
    <w:pPr>
      <w:pStyle w:val="Footer"/>
      <w:tabs>
        <w:tab w:val="clear" w:pos="8306"/>
        <w:tab w:val="right" w:pos="13444"/>
      </w:tabs>
      <w:ind w:left="-993"/>
      <w:rPr>
        <w:rFonts w:ascii="Times New Roman" w:hAnsi="Times New Roman"/>
        <w:sz w:val="18"/>
        <w:szCs w:val="18"/>
      </w:rPr>
    </w:pPr>
    <w:r w:rsidRPr="009E52AE">
      <w:rPr>
        <w:rFonts w:ascii="Times New Roman" w:hAnsi="Times New Roman"/>
        <w:sz w:val="18"/>
        <w:szCs w:val="18"/>
      </w:rPr>
      <w:t xml:space="preserve">Nightingale Hammerson </w:t>
    </w:r>
    <w:r w:rsidR="002D11F2">
      <w:rPr>
        <w:rFonts w:ascii="Times New Roman" w:hAnsi="Times New Roman"/>
        <w:sz w:val="18"/>
        <w:szCs w:val="18"/>
      </w:rPr>
      <w:t>May</w:t>
    </w:r>
    <w:r w:rsidR="002B27D6">
      <w:rPr>
        <w:rFonts w:ascii="Times New Roman" w:hAnsi="Times New Roman"/>
        <w:sz w:val="18"/>
        <w:szCs w:val="18"/>
      </w:rPr>
      <w:t xml:space="preserve"> 2016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2AE" w:rsidRPr="009E52AE" w:rsidRDefault="009E52AE" w:rsidP="009E52AE">
    <w:pPr>
      <w:pStyle w:val="Footer"/>
      <w:rPr>
        <w:rFonts w:ascii="Times New Roman" w:hAnsi="Times New Roman"/>
        <w:sz w:val="18"/>
        <w:szCs w:val="18"/>
        <w:lang w:val="en-GB"/>
      </w:rPr>
    </w:pPr>
    <w:r>
      <w:rPr>
        <w:rFonts w:ascii="Times New Roman" w:hAnsi="Times New Roman"/>
        <w:sz w:val="18"/>
        <w:szCs w:val="18"/>
        <w:lang w:val="en-GB"/>
      </w:rPr>
      <w:tab/>
    </w:r>
    <w:r>
      <w:rPr>
        <w:rFonts w:ascii="Times New Roman" w:hAnsi="Times New Roman"/>
        <w:sz w:val="18"/>
        <w:szCs w:val="18"/>
        <w:lang w:val="en-GB"/>
      </w:rPr>
      <w:tab/>
    </w:r>
    <w:r>
      <w:rPr>
        <w:rFonts w:ascii="Times New Roman" w:hAnsi="Times New Roman"/>
        <w:sz w:val="18"/>
        <w:szCs w:val="18"/>
        <w:lang w:val="en-GB"/>
      </w:rPr>
      <w:tab/>
    </w:r>
    <w:r>
      <w:rPr>
        <w:rFonts w:ascii="Times New Roman" w:hAnsi="Times New Roman"/>
        <w:sz w:val="18"/>
        <w:szCs w:val="18"/>
        <w:lang w:val="en-GB"/>
      </w:rPr>
      <w:tab/>
    </w:r>
    <w:r w:rsidR="002D11F2">
      <w:rPr>
        <w:rFonts w:ascii="Times New Roman" w:hAnsi="Times New Roman"/>
        <w:sz w:val="24"/>
        <w:szCs w:val="24"/>
        <w:lang w:val="en-GB"/>
      </w:rPr>
      <w:t>A6</w:t>
    </w:r>
    <w:r w:rsidRPr="009E52AE">
      <w:rPr>
        <w:rFonts w:ascii="Times New Roman" w:hAnsi="Times New Roman"/>
        <w:sz w:val="24"/>
        <w:szCs w:val="24"/>
        <w:lang w:val="en-GB"/>
      </w:rPr>
      <w:t xml:space="preserve"> – Page 2 of 2 </w:t>
    </w:r>
  </w:p>
  <w:p w:rsidR="009E52AE" w:rsidRPr="009E52AE" w:rsidRDefault="009E52AE" w:rsidP="002B27D6">
    <w:pPr>
      <w:pStyle w:val="Footer"/>
      <w:spacing w:after="0" w:line="240" w:lineRule="auto"/>
      <w:ind w:firstLine="426"/>
      <w:contextualSpacing/>
      <w:rPr>
        <w:rFonts w:ascii="Times New Roman" w:hAnsi="Times New Roman"/>
        <w:sz w:val="18"/>
        <w:szCs w:val="18"/>
        <w:lang w:val="en-GB"/>
      </w:rPr>
    </w:pPr>
    <w:r w:rsidRPr="009E52AE">
      <w:rPr>
        <w:rFonts w:ascii="Times New Roman" w:hAnsi="Times New Roman"/>
        <w:sz w:val="18"/>
        <w:szCs w:val="18"/>
        <w:lang w:val="en-GB"/>
      </w:rPr>
      <w:t xml:space="preserve">Nightingale Hammerson </w:t>
    </w:r>
    <w:r w:rsidR="002D11F2">
      <w:rPr>
        <w:rFonts w:ascii="Times New Roman" w:hAnsi="Times New Roman"/>
        <w:sz w:val="18"/>
        <w:szCs w:val="18"/>
        <w:lang w:val="en-GB"/>
      </w:rPr>
      <w:t>May</w:t>
    </w:r>
    <w:r w:rsidR="002B27D6">
      <w:rPr>
        <w:rFonts w:ascii="Times New Roman" w:hAnsi="Times New Roman"/>
        <w:sz w:val="18"/>
        <w:szCs w:val="18"/>
        <w:lang w:val="en-GB"/>
      </w:rPr>
      <w:t xml:space="preserve">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1B2" w:rsidRDefault="00D631B2">
      <w:r>
        <w:separator/>
      </w:r>
    </w:p>
  </w:footnote>
  <w:footnote w:type="continuationSeparator" w:id="0">
    <w:p w:rsidR="00D631B2" w:rsidRDefault="00D631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168" w:type="dxa"/>
      <w:tblInd w:w="-11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4351"/>
      <w:gridCol w:w="3183"/>
      <w:gridCol w:w="3184"/>
      <w:gridCol w:w="4450"/>
    </w:tblGrid>
    <w:tr w:rsidR="00655381" w:rsidTr="002B27D6">
      <w:trPr>
        <w:trHeight w:val="701"/>
      </w:trPr>
      <w:tc>
        <w:tcPr>
          <w:tcW w:w="7534" w:type="dxa"/>
          <w:gridSpan w:val="2"/>
          <w:shd w:val="clear" w:color="auto" w:fill="auto"/>
        </w:tcPr>
        <w:p w:rsidR="00655381" w:rsidRPr="002767CD" w:rsidRDefault="002D11F2" w:rsidP="002767CD">
          <w:pPr>
            <w:pStyle w:val="Header"/>
            <w:rPr>
              <w:b/>
            </w:rPr>
          </w:pPr>
          <w:r>
            <w:rPr>
              <w:noProof/>
              <w:lang w:val="en-GB" w:eastAsia="en-GB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3.9pt;height:18.7pt;visibility:visible">
                <v:imagedata r:id="rId1" o:title="NightingaleHammerson_logo_CMYK"/>
              </v:shape>
            </w:pict>
          </w:r>
        </w:p>
      </w:tc>
      <w:tc>
        <w:tcPr>
          <w:tcW w:w="7634" w:type="dxa"/>
          <w:gridSpan w:val="2"/>
          <w:shd w:val="clear" w:color="auto" w:fill="auto"/>
        </w:tcPr>
        <w:p w:rsidR="00655381" w:rsidRPr="00D44167" w:rsidRDefault="002D11F2" w:rsidP="002767CD">
          <w:pPr>
            <w:pStyle w:val="Header"/>
            <w:jc w:val="right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A6</w:t>
          </w:r>
          <w:r w:rsidR="00655381" w:rsidRPr="00D44167">
            <w:rPr>
              <w:rFonts w:ascii="Times New Roman" w:hAnsi="Times New Roman"/>
              <w:b/>
              <w:sz w:val="24"/>
              <w:szCs w:val="24"/>
            </w:rPr>
            <w:t xml:space="preserve"> – RISK PROFILE</w:t>
          </w:r>
        </w:p>
      </w:tc>
    </w:tr>
    <w:tr w:rsidR="00655381" w:rsidRPr="005319B5" w:rsidTr="006B7E37">
      <w:trPr>
        <w:trHeight w:val="270"/>
      </w:trPr>
      <w:tc>
        <w:tcPr>
          <w:tcW w:w="4351" w:type="dxa"/>
          <w:shd w:val="clear" w:color="auto" w:fill="auto"/>
        </w:tcPr>
        <w:p w:rsidR="005F76BA" w:rsidRPr="00D44167" w:rsidRDefault="00655381" w:rsidP="002767CD">
          <w:pPr>
            <w:pStyle w:val="Header"/>
            <w:rPr>
              <w:rFonts w:ascii="Times New Roman" w:hAnsi="Times New Roman"/>
              <w:b/>
              <w:sz w:val="20"/>
              <w:szCs w:val="20"/>
            </w:rPr>
          </w:pPr>
          <w:r w:rsidRPr="00D44167">
            <w:rPr>
              <w:rFonts w:ascii="Times New Roman" w:hAnsi="Times New Roman"/>
              <w:b/>
              <w:sz w:val="20"/>
              <w:szCs w:val="20"/>
            </w:rPr>
            <w:t>FORM FOR:</w:t>
          </w:r>
        </w:p>
      </w:tc>
      <w:tc>
        <w:tcPr>
          <w:tcW w:w="3183" w:type="dxa"/>
          <w:shd w:val="clear" w:color="auto" w:fill="auto"/>
        </w:tcPr>
        <w:p w:rsidR="00655381" w:rsidRPr="00D44167" w:rsidRDefault="00655381" w:rsidP="002767CD">
          <w:pPr>
            <w:pStyle w:val="Header"/>
            <w:rPr>
              <w:rFonts w:ascii="Times New Roman" w:hAnsi="Times New Roman"/>
              <w:b/>
              <w:sz w:val="20"/>
              <w:szCs w:val="20"/>
            </w:rPr>
          </w:pPr>
          <w:r w:rsidRPr="00D44167">
            <w:rPr>
              <w:rFonts w:ascii="Times New Roman" w:hAnsi="Times New Roman"/>
              <w:b/>
              <w:sz w:val="20"/>
              <w:szCs w:val="20"/>
            </w:rPr>
            <w:t>UNIT:</w:t>
          </w:r>
        </w:p>
      </w:tc>
      <w:tc>
        <w:tcPr>
          <w:tcW w:w="3184" w:type="dxa"/>
          <w:shd w:val="clear" w:color="auto" w:fill="auto"/>
        </w:tcPr>
        <w:p w:rsidR="00655381" w:rsidRPr="00D44167" w:rsidRDefault="00655381" w:rsidP="002767CD">
          <w:pPr>
            <w:pStyle w:val="Header"/>
            <w:rPr>
              <w:rFonts w:ascii="Times New Roman" w:hAnsi="Times New Roman"/>
              <w:b/>
              <w:sz w:val="20"/>
              <w:szCs w:val="20"/>
            </w:rPr>
          </w:pPr>
          <w:r w:rsidRPr="00D44167">
            <w:rPr>
              <w:rFonts w:ascii="Times New Roman" w:hAnsi="Times New Roman"/>
              <w:b/>
              <w:sz w:val="20"/>
              <w:szCs w:val="20"/>
            </w:rPr>
            <w:t>COMPLETED BY:</w:t>
          </w:r>
        </w:p>
      </w:tc>
      <w:tc>
        <w:tcPr>
          <w:tcW w:w="4450" w:type="dxa"/>
          <w:shd w:val="clear" w:color="auto" w:fill="auto"/>
        </w:tcPr>
        <w:p w:rsidR="00655381" w:rsidRPr="00D44167" w:rsidRDefault="00655381" w:rsidP="002767CD">
          <w:pPr>
            <w:pStyle w:val="Header"/>
            <w:rPr>
              <w:rFonts w:ascii="Times New Roman" w:hAnsi="Times New Roman"/>
              <w:b/>
              <w:sz w:val="20"/>
              <w:szCs w:val="20"/>
            </w:rPr>
          </w:pPr>
          <w:r w:rsidRPr="00D44167">
            <w:rPr>
              <w:rFonts w:ascii="Times New Roman" w:hAnsi="Times New Roman"/>
              <w:b/>
              <w:sz w:val="20"/>
              <w:szCs w:val="20"/>
            </w:rPr>
            <w:t>TODAY’S DATE:</w:t>
          </w:r>
        </w:p>
      </w:tc>
    </w:tr>
  </w:tbl>
  <w:p w:rsidR="00655381" w:rsidRDefault="006553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73CB1"/>
    <w:multiLevelType w:val="hybridMultilevel"/>
    <w:tmpl w:val="FFA26EA0"/>
    <w:lvl w:ilvl="0" w:tplc="54D85C80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A7732"/>
    <w:multiLevelType w:val="hybridMultilevel"/>
    <w:tmpl w:val="3C888168"/>
    <w:lvl w:ilvl="0" w:tplc="8C9262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awNLI0NDc1NjQ3tjAwtjBT0lEKTi0uzszPAykwrQUAM34JiCwAAAA="/>
  </w:docVars>
  <w:rsids>
    <w:rsidRoot w:val="00404AD9"/>
    <w:rsid w:val="000D5403"/>
    <w:rsid w:val="00125E57"/>
    <w:rsid w:val="00173170"/>
    <w:rsid w:val="001951C2"/>
    <w:rsid w:val="001F2E5C"/>
    <w:rsid w:val="0021320F"/>
    <w:rsid w:val="002767CD"/>
    <w:rsid w:val="00276CC7"/>
    <w:rsid w:val="00283CE1"/>
    <w:rsid w:val="002B27D6"/>
    <w:rsid w:val="002D11F2"/>
    <w:rsid w:val="0037090C"/>
    <w:rsid w:val="003D55A1"/>
    <w:rsid w:val="003E353F"/>
    <w:rsid w:val="003E658C"/>
    <w:rsid w:val="00404AD9"/>
    <w:rsid w:val="0043055D"/>
    <w:rsid w:val="00465FD4"/>
    <w:rsid w:val="004F3C3D"/>
    <w:rsid w:val="00580C15"/>
    <w:rsid w:val="005A59C1"/>
    <w:rsid w:val="005C2F89"/>
    <w:rsid w:val="005F76BA"/>
    <w:rsid w:val="00654A5D"/>
    <w:rsid w:val="00655381"/>
    <w:rsid w:val="006630DF"/>
    <w:rsid w:val="0069560D"/>
    <w:rsid w:val="006B7E37"/>
    <w:rsid w:val="007D254C"/>
    <w:rsid w:val="00816467"/>
    <w:rsid w:val="00920D71"/>
    <w:rsid w:val="00943984"/>
    <w:rsid w:val="009451F8"/>
    <w:rsid w:val="009A71E8"/>
    <w:rsid w:val="009D0D4C"/>
    <w:rsid w:val="009E52AE"/>
    <w:rsid w:val="00A30439"/>
    <w:rsid w:val="00A4759B"/>
    <w:rsid w:val="00AB5D1E"/>
    <w:rsid w:val="00B371A7"/>
    <w:rsid w:val="00B94000"/>
    <w:rsid w:val="00C44D0E"/>
    <w:rsid w:val="00CF53C1"/>
    <w:rsid w:val="00D44167"/>
    <w:rsid w:val="00D631B2"/>
    <w:rsid w:val="00E73BA6"/>
    <w:rsid w:val="00E979BC"/>
    <w:rsid w:val="00F044A6"/>
    <w:rsid w:val="00FA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E5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C44D0E"/>
    <w:pPr>
      <w:ind w:firstLine="567"/>
    </w:pPr>
    <w:rPr>
      <w:b/>
      <w:sz w:val="28"/>
      <w:szCs w:val="22"/>
      <w:lang w:eastAsia="en-US"/>
    </w:rPr>
  </w:style>
  <w:style w:type="table" w:styleId="TableGrid">
    <w:name w:val="Table Grid"/>
    <w:basedOn w:val="TableNormal"/>
    <w:uiPriority w:val="59"/>
    <w:rsid w:val="00404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56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4759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4759B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655381"/>
    <w:rPr>
      <w:sz w:val="22"/>
      <w:szCs w:val="22"/>
      <w:lang w:val="en-US" w:eastAsia="en-US"/>
    </w:rPr>
  </w:style>
  <w:style w:type="character" w:customStyle="1" w:styleId="FooterChar">
    <w:name w:val="Footer Char"/>
    <w:link w:val="Footer"/>
    <w:uiPriority w:val="99"/>
    <w:rsid w:val="003E353F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EC8579B6</Template>
  <TotalTime>40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Profile</vt:lpstr>
    </vt:vector>
  </TitlesOfParts>
  <Company>Virtual IT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Profile</dc:title>
  <dc:subject/>
  <dc:creator>ngh-cathybu</dc:creator>
  <cp:keywords/>
  <dc:description/>
  <cp:lastModifiedBy>Anna Ciejek</cp:lastModifiedBy>
  <cp:revision>12</cp:revision>
  <cp:lastPrinted>2016-01-25T14:19:00Z</cp:lastPrinted>
  <dcterms:created xsi:type="dcterms:W3CDTF">2015-11-22T23:40:00Z</dcterms:created>
  <dcterms:modified xsi:type="dcterms:W3CDTF">2016-05-24T14:38:00Z</dcterms:modified>
</cp:coreProperties>
</file>