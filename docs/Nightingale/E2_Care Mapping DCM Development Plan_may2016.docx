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E9" w:rsidRPr="00376103" w:rsidRDefault="003F21E9">
      <w:pPr>
        <w:rPr>
          <w:rFonts w:ascii="Times New Roman" w:hAnsi="Times New Roman"/>
        </w:rPr>
      </w:pPr>
      <w:r w:rsidRPr="00376103">
        <w:rPr>
          <w:rFonts w:ascii="Times New Roman" w:hAnsi="Times New Roman"/>
        </w:rPr>
        <w:t>Date of Evaluation: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14567"/>
      </w:tblGrid>
      <w:tr w:rsidR="009C62FE" w:rsidRPr="00376103" w:rsidTr="00996A0E">
        <w:tc>
          <w:tcPr>
            <w:tcW w:w="14567" w:type="dxa"/>
            <w:shd w:val="clear" w:color="auto" w:fill="BFBFBF" w:themeFill="background1" w:themeFillShade="BF"/>
          </w:tcPr>
          <w:p w:rsidR="009C62FE" w:rsidRPr="00376103" w:rsidRDefault="009C62FE" w:rsidP="00ED54B0">
            <w:pPr>
              <w:tabs>
                <w:tab w:val="left" w:pos="8300"/>
              </w:tabs>
              <w:rPr>
                <w:rFonts w:ascii="Times New Roman" w:hAnsi="Times New Roman"/>
              </w:rPr>
            </w:pPr>
            <w:r w:rsidRPr="00376103">
              <w:rPr>
                <w:rFonts w:ascii="Times New Roman" w:hAnsi="Times New Roman"/>
                <w:b/>
                <w:bCs/>
              </w:rPr>
              <w:t xml:space="preserve">Mapping Observations and Feedback Points                                                                    </w:t>
            </w:r>
          </w:p>
        </w:tc>
      </w:tr>
      <w:tr w:rsidR="009C62FE" w:rsidRPr="00376103" w:rsidTr="00996A0E">
        <w:tc>
          <w:tcPr>
            <w:tcW w:w="14567" w:type="dxa"/>
          </w:tcPr>
          <w:p w:rsidR="009C62FE" w:rsidRPr="00376103" w:rsidRDefault="009C62FE" w:rsidP="00ED54B0">
            <w:pPr>
              <w:tabs>
                <w:tab w:val="left" w:pos="8300"/>
              </w:tabs>
              <w:rPr>
                <w:rFonts w:ascii="Times New Roman" w:hAnsi="Times New Roman"/>
              </w:rPr>
            </w:pPr>
          </w:p>
          <w:p w:rsidR="009C62FE" w:rsidRPr="00376103" w:rsidRDefault="009C62FE" w:rsidP="00ED54B0">
            <w:pPr>
              <w:tabs>
                <w:tab w:val="left" w:pos="8300"/>
              </w:tabs>
              <w:rPr>
                <w:rFonts w:ascii="Times New Roman" w:hAnsi="Times New Roman"/>
              </w:rPr>
            </w:pPr>
          </w:p>
          <w:p w:rsidR="009C62FE" w:rsidRPr="00376103" w:rsidRDefault="009C62FE" w:rsidP="00ED54B0">
            <w:pPr>
              <w:tabs>
                <w:tab w:val="left" w:pos="8300"/>
              </w:tabs>
              <w:rPr>
                <w:rFonts w:ascii="Times New Roman" w:hAnsi="Times New Roman"/>
              </w:rPr>
            </w:pPr>
          </w:p>
        </w:tc>
      </w:tr>
    </w:tbl>
    <w:p w:rsidR="009C62FE" w:rsidRPr="00376103" w:rsidRDefault="009C62FE" w:rsidP="00ED54B0">
      <w:pPr>
        <w:tabs>
          <w:tab w:val="left" w:pos="8300"/>
        </w:tabs>
        <w:rPr>
          <w:rFonts w:ascii="Times New Roman" w:hAnsi="Times New Roman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14567"/>
      </w:tblGrid>
      <w:tr w:rsidR="009C62FE" w:rsidRPr="00376103" w:rsidTr="00996A0E">
        <w:tc>
          <w:tcPr>
            <w:tcW w:w="14567" w:type="dxa"/>
            <w:shd w:val="clear" w:color="auto" w:fill="BFBFBF"/>
          </w:tcPr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  <w:r w:rsidRPr="00376103">
              <w:rPr>
                <w:rFonts w:ascii="Times New Roman" w:hAnsi="Times New Roman"/>
                <w:sz w:val="22"/>
                <w:szCs w:val="22"/>
              </w:rPr>
              <w:t>Agreed Actions</w:t>
            </w:r>
          </w:p>
        </w:tc>
      </w:tr>
      <w:tr w:rsidR="009C62FE" w:rsidRPr="00376103" w:rsidTr="00996A0E">
        <w:tc>
          <w:tcPr>
            <w:tcW w:w="14567" w:type="dxa"/>
          </w:tcPr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C62FE" w:rsidRPr="00376103" w:rsidRDefault="009C62FE" w:rsidP="00ED54B0">
      <w:pPr>
        <w:tabs>
          <w:tab w:val="left" w:pos="8300"/>
        </w:tabs>
        <w:rPr>
          <w:rFonts w:ascii="Times New Roman" w:hAnsi="Times New Roman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14567"/>
      </w:tblGrid>
      <w:tr w:rsidR="009C62FE" w:rsidRPr="00376103" w:rsidTr="00996A0E">
        <w:tc>
          <w:tcPr>
            <w:tcW w:w="14567" w:type="dxa"/>
            <w:shd w:val="clear" w:color="auto" w:fill="BFBFBF"/>
          </w:tcPr>
          <w:p w:rsidR="009C62FE" w:rsidRPr="00376103" w:rsidRDefault="00BF199B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  <w:r w:rsidRPr="00376103">
              <w:rPr>
                <w:rFonts w:ascii="Times New Roman" w:hAnsi="Times New Roman"/>
                <w:sz w:val="22"/>
                <w:szCs w:val="22"/>
              </w:rPr>
              <w:t xml:space="preserve">Outcome  </w:t>
            </w:r>
          </w:p>
        </w:tc>
      </w:tr>
      <w:tr w:rsidR="009C62FE" w:rsidRPr="00376103" w:rsidTr="00996A0E">
        <w:tc>
          <w:tcPr>
            <w:tcW w:w="14567" w:type="dxa"/>
          </w:tcPr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9C62FE" w:rsidRPr="00376103" w:rsidRDefault="009C62FE" w:rsidP="009C62FE">
            <w:pPr>
              <w:tabs>
                <w:tab w:val="left" w:pos="830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C62FE" w:rsidRPr="00376103" w:rsidRDefault="009C62FE" w:rsidP="00ED54B0">
      <w:pPr>
        <w:tabs>
          <w:tab w:val="left" w:pos="8300"/>
        </w:tabs>
        <w:rPr>
          <w:rFonts w:ascii="Times New Roman" w:hAnsi="Times New Roman"/>
        </w:rPr>
      </w:pPr>
    </w:p>
    <w:p w:rsidR="003F21E9" w:rsidRPr="00376103" w:rsidRDefault="003F21E9" w:rsidP="00ED54B0">
      <w:pPr>
        <w:tabs>
          <w:tab w:val="left" w:pos="8300"/>
        </w:tabs>
        <w:rPr>
          <w:rFonts w:ascii="Times New Roman" w:hAnsi="Times New Roman"/>
        </w:rPr>
      </w:pPr>
      <w:r w:rsidRPr="00376103">
        <w:rPr>
          <w:rFonts w:ascii="Times New Roman" w:hAnsi="Times New Roman"/>
        </w:rPr>
        <w:t>Care Mapping Review date...............................................</w:t>
      </w:r>
      <w:r w:rsidR="00ED54B0" w:rsidRPr="00376103">
        <w:rPr>
          <w:rFonts w:ascii="Times New Roman" w:hAnsi="Times New Roman"/>
        </w:rPr>
        <w:tab/>
      </w:r>
    </w:p>
    <w:p w:rsidR="003F21E9" w:rsidRPr="00376103" w:rsidRDefault="003F21E9">
      <w:pPr>
        <w:rPr>
          <w:rFonts w:ascii="Times New Roman" w:hAnsi="Times New Roman"/>
        </w:rPr>
      </w:pPr>
      <w:r w:rsidRPr="00376103">
        <w:rPr>
          <w:rFonts w:ascii="Times New Roman" w:hAnsi="Times New Roman"/>
        </w:rPr>
        <w:t xml:space="preserve">Mapping Lead..................................................................    </w:t>
      </w:r>
      <w:r w:rsidRPr="00376103">
        <w:rPr>
          <w:rFonts w:ascii="Times New Roman" w:hAnsi="Times New Roman"/>
        </w:rPr>
        <w:tab/>
        <w:t>Date..........................</w:t>
      </w:r>
      <w:r w:rsidR="00376103">
        <w:rPr>
          <w:rFonts w:ascii="Times New Roman" w:hAnsi="Times New Roman"/>
        </w:rPr>
        <w:t>.............</w:t>
      </w:r>
    </w:p>
    <w:sectPr w:rsidR="003F21E9" w:rsidRPr="00376103" w:rsidSect="00376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709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1E9" w:rsidRDefault="003F21E9" w:rsidP="00575699">
      <w:pPr>
        <w:spacing w:after="0" w:line="240" w:lineRule="auto"/>
      </w:pPr>
      <w:r>
        <w:separator/>
      </w:r>
    </w:p>
  </w:endnote>
  <w:endnote w:type="continuationSeparator" w:id="0">
    <w:p w:rsidR="003F21E9" w:rsidRDefault="003F21E9" w:rsidP="0057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DA" w:rsidRDefault="00CE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103" w:rsidRDefault="00376103" w:rsidP="00CE22DA">
    <w:pPr>
      <w:pStyle w:val="Footer"/>
      <w:ind w:right="-501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CE22DA">
      <w:rPr>
        <w:rFonts w:ascii="Times New Roman" w:hAnsi="Times New Roman"/>
        <w:sz w:val="24"/>
        <w:szCs w:val="24"/>
      </w:rPr>
      <w:t xml:space="preserve">          </w:t>
    </w:r>
    <w:r w:rsidRPr="00376103">
      <w:rPr>
        <w:rFonts w:ascii="Times New Roman" w:hAnsi="Times New Roman"/>
        <w:sz w:val="24"/>
        <w:szCs w:val="24"/>
      </w:rPr>
      <w:t xml:space="preserve">E2 – Page 1 of 1 </w:t>
    </w:r>
  </w:p>
  <w:p w:rsidR="00376103" w:rsidRPr="00376103" w:rsidRDefault="00376103" w:rsidP="00376103">
    <w:pPr>
      <w:pStyle w:val="Footer"/>
      <w:ind w:left="-567"/>
      <w:rPr>
        <w:rFonts w:ascii="Times New Roman" w:hAnsi="Times New Roman"/>
        <w:sz w:val="18"/>
        <w:szCs w:val="18"/>
      </w:rPr>
    </w:pPr>
    <w:r w:rsidRPr="00376103">
      <w:rPr>
        <w:rFonts w:ascii="Times New Roman" w:hAnsi="Times New Roman"/>
        <w:sz w:val="18"/>
        <w:szCs w:val="18"/>
      </w:rPr>
      <w:t xml:space="preserve">Nightingale Hammerson </w:t>
    </w:r>
    <w:r w:rsidR="00C9259C">
      <w:rPr>
        <w:rFonts w:ascii="Times New Roman" w:hAnsi="Times New Roman"/>
        <w:sz w:val="18"/>
        <w:szCs w:val="18"/>
      </w:rPr>
      <w:t xml:space="preserve">May </w:t>
    </w:r>
    <w:bookmarkStart w:id="0" w:name="_GoBack"/>
    <w:bookmarkEnd w:id="0"/>
    <w:r w:rsidR="00996A0E">
      <w:rPr>
        <w:rFonts w:ascii="Times New Roman" w:hAnsi="Times New Roman"/>
        <w:sz w:val="18"/>
        <w:szCs w:val="18"/>
      </w:rPr>
      <w:t xml:space="preserve"> 2016</w:t>
    </w:r>
    <w:r w:rsidRPr="00376103">
      <w:rPr>
        <w:rFonts w:ascii="Times New Roman" w:hAnsi="Times New Roman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DA" w:rsidRDefault="00CE2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1E9" w:rsidRDefault="003F21E9" w:rsidP="00575699">
      <w:pPr>
        <w:spacing w:after="0" w:line="240" w:lineRule="auto"/>
      </w:pPr>
      <w:r>
        <w:separator/>
      </w:r>
    </w:p>
  </w:footnote>
  <w:footnote w:type="continuationSeparator" w:id="0">
    <w:p w:rsidR="003F21E9" w:rsidRDefault="003F21E9" w:rsidP="0057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DA" w:rsidRDefault="00CE2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4586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6"/>
      <w:gridCol w:w="3646"/>
      <w:gridCol w:w="3647"/>
      <w:gridCol w:w="3647"/>
    </w:tblGrid>
    <w:tr w:rsidR="00883026" w:rsidTr="00883026">
      <w:trPr>
        <w:trHeight w:val="358"/>
      </w:trPr>
      <w:tc>
        <w:tcPr>
          <w:tcW w:w="7291" w:type="dxa"/>
          <w:gridSpan w:val="2"/>
        </w:tcPr>
        <w:p w:rsidR="00883026" w:rsidRDefault="00BF199B" w:rsidP="00F31B1A">
          <w:pPr>
            <w:pStyle w:val="Header"/>
            <w:rPr>
              <w:b/>
            </w:rPr>
          </w:pPr>
          <w:r>
            <w:rPr>
              <w:noProof/>
              <w:lang w:eastAsia="en-GB"/>
            </w:rPr>
            <w:drawing>
              <wp:inline distT="0" distB="0" distL="0" distR="0" wp14:anchorId="30BBBC8B" wp14:editId="2D3CE189">
                <wp:extent cx="2209800" cy="228600"/>
                <wp:effectExtent l="0" t="0" r="0" b="0"/>
                <wp:docPr id="3" name="Picture 3" descr="NightingaleHammerson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ightingaleHammerson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2"/>
        </w:tcPr>
        <w:p w:rsidR="00883026" w:rsidRPr="00376103" w:rsidRDefault="00883026" w:rsidP="00883026">
          <w:pPr>
            <w:pStyle w:val="Header"/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376103">
            <w:rPr>
              <w:rFonts w:ascii="Times New Roman" w:hAnsi="Times New Roman"/>
              <w:b/>
              <w:sz w:val="24"/>
              <w:szCs w:val="24"/>
            </w:rPr>
            <w:t xml:space="preserve">E2 - </w:t>
          </w:r>
          <w:r w:rsidR="00376103" w:rsidRPr="00376103">
            <w:rPr>
              <w:rFonts w:ascii="Times New Roman" w:hAnsi="Times New Roman"/>
              <w:b/>
              <w:sz w:val="24"/>
              <w:szCs w:val="24"/>
            </w:rPr>
            <w:t>CARE</w:t>
          </w:r>
          <w:r w:rsidRPr="00376103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="00376103" w:rsidRPr="00376103">
            <w:rPr>
              <w:rFonts w:ascii="Times New Roman" w:hAnsi="Times New Roman"/>
              <w:b/>
              <w:sz w:val="24"/>
              <w:szCs w:val="24"/>
            </w:rPr>
            <w:t>MAPPING</w:t>
          </w:r>
          <w:r w:rsidRPr="00376103">
            <w:rPr>
              <w:rFonts w:ascii="Times New Roman" w:hAnsi="Times New Roman"/>
              <w:b/>
              <w:sz w:val="24"/>
              <w:szCs w:val="24"/>
            </w:rPr>
            <w:t xml:space="preserve"> (DCM) </w:t>
          </w:r>
          <w:r w:rsidR="00376103" w:rsidRPr="00376103">
            <w:rPr>
              <w:rFonts w:ascii="Times New Roman" w:hAnsi="Times New Roman"/>
              <w:b/>
              <w:sz w:val="24"/>
              <w:szCs w:val="24"/>
            </w:rPr>
            <w:t>DEVELOPMENT PLAN</w:t>
          </w:r>
        </w:p>
        <w:p w:rsidR="00883026" w:rsidRDefault="00883026" w:rsidP="00F31B1A">
          <w:pPr>
            <w:pStyle w:val="Header"/>
            <w:jc w:val="right"/>
            <w:rPr>
              <w:b/>
            </w:rPr>
          </w:pPr>
        </w:p>
      </w:tc>
    </w:tr>
    <w:tr w:rsidR="00883026" w:rsidRPr="005319B5" w:rsidTr="00883026">
      <w:trPr>
        <w:trHeight w:val="222"/>
      </w:trPr>
      <w:tc>
        <w:tcPr>
          <w:tcW w:w="3646" w:type="dxa"/>
        </w:tcPr>
        <w:p w:rsidR="00883026" w:rsidRPr="00C900A1" w:rsidRDefault="00996A0E" w:rsidP="00F31B1A">
          <w:pPr>
            <w:pStyle w:val="Header"/>
            <w:rPr>
              <w:rFonts w:ascii="Times New Roman" w:hAnsi="Times New Roman"/>
              <w:b/>
              <w:sz w:val="22"/>
              <w:szCs w:val="22"/>
            </w:rPr>
          </w:pPr>
          <w:r w:rsidRPr="00C900A1">
            <w:rPr>
              <w:rFonts w:ascii="Times New Roman" w:hAnsi="Times New Roman"/>
              <w:b/>
              <w:sz w:val="22"/>
              <w:szCs w:val="22"/>
            </w:rPr>
            <w:t>RESIDENT’S NAME</w:t>
          </w:r>
          <w:r w:rsidR="00883026" w:rsidRPr="00C900A1">
            <w:rPr>
              <w:rFonts w:ascii="Times New Roman" w:hAnsi="Times New Roman"/>
              <w:b/>
              <w:sz w:val="22"/>
              <w:szCs w:val="22"/>
            </w:rPr>
            <w:t>:</w:t>
          </w:r>
        </w:p>
        <w:p w:rsidR="00FD0137" w:rsidRPr="00376103" w:rsidRDefault="00FD0137" w:rsidP="00F31B1A">
          <w:pPr>
            <w:pStyle w:val="Header"/>
            <w:rPr>
              <w:rFonts w:ascii="Times New Roman" w:hAnsi="Times New Roman"/>
              <w:b/>
            </w:rPr>
          </w:pPr>
        </w:p>
      </w:tc>
      <w:tc>
        <w:tcPr>
          <w:tcW w:w="3646" w:type="dxa"/>
        </w:tcPr>
        <w:p w:rsidR="00883026" w:rsidRPr="00C900A1" w:rsidRDefault="00883026" w:rsidP="00F31B1A">
          <w:pPr>
            <w:pStyle w:val="Header"/>
            <w:rPr>
              <w:rFonts w:ascii="Times New Roman" w:hAnsi="Times New Roman"/>
              <w:b/>
              <w:sz w:val="22"/>
              <w:szCs w:val="22"/>
            </w:rPr>
          </w:pPr>
          <w:r w:rsidRPr="00C900A1">
            <w:rPr>
              <w:rFonts w:ascii="Times New Roman" w:hAnsi="Times New Roman"/>
              <w:b/>
              <w:sz w:val="22"/>
              <w:szCs w:val="22"/>
            </w:rPr>
            <w:t>UNIT:</w:t>
          </w:r>
        </w:p>
      </w:tc>
      <w:tc>
        <w:tcPr>
          <w:tcW w:w="3647" w:type="dxa"/>
        </w:tcPr>
        <w:p w:rsidR="00883026" w:rsidRPr="00C900A1" w:rsidRDefault="00883026" w:rsidP="00F31B1A">
          <w:pPr>
            <w:pStyle w:val="Header"/>
            <w:rPr>
              <w:rFonts w:ascii="Times New Roman" w:hAnsi="Times New Roman"/>
              <w:b/>
              <w:sz w:val="22"/>
              <w:szCs w:val="22"/>
            </w:rPr>
          </w:pPr>
          <w:r w:rsidRPr="00C900A1">
            <w:rPr>
              <w:rFonts w:ascii="Times New Roman" w:hAnsi="Times New Roman"/>
              <w:b/>
              <w:sz w:val="22"/>
              <w:szCs w:val="22"/>
            </w:rPr>
            <w:t>COMPLETED BY:</w:t>
          </w:r>
        </w:p>
      </w:tc>
      <w:tc>
        <w:tcPr>
          <w:tcW w:w="3647" w:type="dxa"/>
        </w:tcPr>
        <w:p w:rsidR="00883026" w:rsidRPr="00C900A1" w:rsidRDefault="00883026" w:rsidP="00F31B1A">
          <w:pPr>
            <w:pStyle w:val="Header"/>
            <w:rPr>
              <w:rFonts w:ascii="Times New Roman" w:hAnsi="Times New Roman"/>
              <w:b/>
              <w:sz w:val="22"/>
              <w:szCs w:val="22"/>
            </w:rPr>
          </w:pPr>
          <w:r w:rsidRPr="00C900A1">
            <w:rPr>
              <w:rFonts w:ascii="Times New Roman" w:hAnsi="Times New Roman"/>
              <w:b/>
              <w:sz w:val="22"/>
              <w:szCs w:val="22"/>
            </w:rPr>
            <w:t>TODAY’S DATE:</w:t>
          </w:r>
        </w:p>
      </w:tc>
    </w:tr>
  </w:tbl>
  <w:p w:rsidR="003F21E9" w:rsidRDefault="003F21E9" w:rsidP="008830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2DA" w:rsidRDefault="00CE2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2szQ2MwRhU2MzJR2l4NTi4sz8PJAC41oA2kwKqiwAAAA="/>
  </w:docVars>
  <w:rsids>
    <w:rsidRoot w:val="00575699"/>
    <w:rsid w:val="0003616B"/>
    <w:rsid w:val="00376103"/>
    <w:rsid w:val="003F21E9"/>
    <w:rsid w:val="00573451"/>
    <w:rsid w:val="00575699"/>
    <w:rsid w:val="0057712B"/>
    <w:rsid w:val="005C41E8"/>
    <w:rsid w:val="005E2869"/>
    <w:rsid w:val="007B251C"/>
    <w:rsid w:val="00807464"/>
    <w:rsid w:val="008216AF"/>
    <w:rsid w:val="00883026"/>
    <w:rsid w:val="0090279B"/>
    <w:rsid w:val="00996A0E"/>
    <w:rsid w:val="009C62FE"/>
    <w:rsid w:val="00A43B00"/>
    <w:rsid w:val="00A91CDC"/>
    <w:rsid w:val="00AC57CE"/>
    <w:rsid w:val="00B97C25"/>
    <w:rsid w:val="00BF199B"/>
    <w:rsid w:val="00C900A1"/>
    <w:rsid w:val="00C9259C"/>
    <w:rsid w:val="00CD527E"/>
    <w:rsid w:val="00CE22DA"/>
    <w:rsid w:val="00DA371E"/>
    <w:rsid w:val="00ED54B0"/>
    <w:rsid w:val="00F315EC"/>
    <w:rsid w:val="00F43403"/>
    <w:rsid w:val="00FC2F3D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F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5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7569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75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56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7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56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6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99"/>
    <w:rsid w:val="005756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F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5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7569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75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756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7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56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6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99"/>
    <w:rsid w:val="005756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F9B170BA</Template>
  <TotalTime>8</TotalTime>
  <Pages>1</Pages>
  <Words>18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 Mapping (DCM) Development Plan</vt:lpstr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 Mapping (DCM) Development Plan</dc:title>
  <dc:subject/>
  <dc:creator>T Little</dc:creator>
  <cp:keywords/>
  <dc:description/>
  <cp:lastModifiedBy>Anna Ciejek</cp:lastModifiedBy>
  <cp:revision>8</cp:revision>
  <cp:lastPrinted>2016-01-26T13:40:00Z</cp:lastPrinted>
  <dcterms:created xsi:type="dcterms:W3CDTF">2014-02-20T11:12:00Z</dcterms:created>
  <dcterms:modified xsi:type="dcterms:W3CDTF">2016-05-26T12:04:00Z</dcterms:modified>
</cp:coreProperties>
</file>