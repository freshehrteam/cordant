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54" w:rsidRDefault="00955B54"/>
    <w:tbl>
      <w:tblPr>
        <w:tblpPr w:leftFromText="180" w:rightFromText="180" w:vertAnchor="page" w:horzAnchor="margin" w:tblpXSpec="center" w:tblpY="3188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372"/>
        <w:gridCol w:w="1908"/>
      </w:tblGrid>
      <w:tr w:rsidR="004B608E" w:rsidTr="007D212B">
        <w:trPr>
          <w:trHeight w:val="557"/>
        </w:trPr>
        <w:tc>
          <w:tcPr>
            <w:tcW w:w="1548" w:type="dxa"/>
            <w:shd w:val="clear" w:color="auto" w:fill="auto"/>
          </w:tcPr>
          <w:p w:rsidR="004B608E" w:rsidRPr="004B608E" w:rsidRDefault="004B608E" w:rsidP="004B608E">
            <w:pPr>
              <w:rPr>
                <w:b/>
              </w:rPr>
            </w:pPr>
            <w:r w:rsidRPr="004B608E">
              <w:rPr>
                <w:b/>
              </w:rPr>
              <w:t>Time</w:t>
            </w:r>
          </w:p>
        </w:tc>
        <w:tc>
          <w:tcPr>
            <w:tcW w:w="6372" w:type="dxa"/>
            <w:shd w:val="clear" w:color="auto" w:fill="auto"/>
          </w:tcPr>
          <w:p w:rsidR="004B608E" w:rsidRPr="004B608E" w:rsidRDefault="004B608E" w:rsidP="004B608E">
            <w:pPr>
              <w:rPr>
                <w:b/>
              </w:rPr>
            </w:pPr>
            <w:r w:rsidRPr="004B608E">
              <w:rPr>
                <w:b/>
              </w:rPr>
              <w:t xml:space="preserve">                                            Comments</w:t>
            </w:r>
          </w:p>
        </w:tc>
        <w:tc>
          <w:tcPr>
            <w:tcW w:w="1908" w:type="dxa"/>
            <w:shd w:val="clear" w:color="auto" w:fill="auto"/>
          </w:tcPr>
          <w:p w:rsidR="004B608E" w:rsidRPr="004B608E" w:rsidRDefault="004B608E" w:rsidP="004B608E">
            <w:pPr>
              <w:rPr>
                <w:b/>
              </w:rPr>
            </w:pPr>
            <w:r w:rsidRPr="004B608E">
              <w:rPr>
                <w:b/>
              </w:rPr>
              <w:t>Name and Signature</w:t>
            </w:r>
          </w:p>
        </w:tc>
      </w:tr>
      <w:tr w:rsidR="004B608E" w:rsidTr="007D212B">
        <w:trPr>
          <w:trHeight w:val="782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07: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15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08: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09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09: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02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10: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92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11: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68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12: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45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13: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846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14: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843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15: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58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16: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784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17: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810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18: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  <w:tr w:rsidR="004B608E" w:rsidTr="007D212B">
        <w:trPr>
          <w:trHeight w:val="915"/>
        </w:trPr>
        <w:tc>
          <w:tcPr>
            <w:tcW w:w="1548" w:type="dxa"/>
            <w:shd w:val="clear" w:color="auto" w:fill="auto"/>
          </w:tcPr>
          <w:p w:rsidR="004B608E" w:rsidRDefault="004B608E" w:rsidP="004B608E"/>
          <w:p w:rsidR="004B608E" w:rsidRDefault="00E21732" w:rsidP="004B608E">
            <w:r>
              <w:t>19:</w:t>
            </w:r>
            <w:r w:rsidR="004B608E">
              <w:t>30</w:t>
            </w:r>
          </w:p>
        </w:tc>
        <w:tc>
          <w:tcPr>
            <w:tcW w:w="6372" w:type="dxa"/>
            <w:shd w:val="clear" w:color="auto" w:fill="auto"/>
          </w:tcPr>
          <w:p w:rsidR="004B608E" w:rsidRDefault="004B608E" w:rsidP="004B608E"/>
          <w:p w:rsidR="004B608E" w:rsidRDefault="004B608E" w:rsidP="004B608E"/>
          <w:p w:rsidR="004B608E" w:rsidRDefault="004B608E" w:rsidP="004B608E"/>
        </w:tc>
        <w:tc>
          <w:tcPr>
            <w:tcW w:w="1908" w:type="dxa"/>
            <w:shd w:val="clear" w:color="auto" w:fill="auto"/>
          </w:tcPr>
          <w:p w:rsidR="004B608E" w:rsidRDefault="004B608E" w:rsidP="004B608E"/>
        </w:tc>
      </w:tr>
    </w:tbl>
    <w:p w:rsidR="0031678B" w:rsidRPr="004B608E" w:rsidRDefault="00ED29DD" w:rsidP="004B608E">
      <w:pPr>
        <w:jc w:val="center"/>
        <w:rPr>
          <w:sz w:val="48"/>
          <w:szCs w:val="48"/>
        </w:rPr>
      </w:pPr>
      <w:r>
        <w:rPr>
          <w:sz w:val="48"/>
          <w:szCs w:val="48"/>
        </w:rPr>
        <w:t>Hourly Monitoring Chart</w:t>
      </w:r>
    </w:p>
    <w:p w:rsidR="00ED29DD" w:rsidRDefault="00ED29DD" w:rsidP="004B608E"/>
    <w:p w:rsidR="00FF721E" w:rsidRDefault="00FF721E" w:rsidP="007D212B">
      <w:pPr>
        <w:jc w:val="center"/>
        <w:rPr>
          <w:sz w:val="48"/>
          <w:szCs w:val="48"/>
        </w:rPr>
      </w:pPr>
    </w:p>
    <w:p w:rsidR="007D212B" w:rsidRPr="004B608E" w:rsidRDefault="007D212B" w:rsidP="007D212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Hourly Monitoring Chart</w:t>
      </w:r>
    </w:p>
    <w:p w:rsidR="007D212B" w:rsidRDefault="007D212B" w:rsidP="004B608E"/>
    <w:tbl>
      <w:tblPr>
        <w:tblStyle w:val="TableGrid"/>
        <w:tblW w:w="9923" w:type="dxa"/>
        <w:tblInd w:w="-743" w:type="dxa"/>
        <w:tblLook w:val="04A0" w:firstRow="1" w:lastRow="0" w:firstColumn="1" w:lastColumn="0" w:noHBand="0" w:noVBand="1"/>
      </w:tblPr>
      <w:tblGrid>
        <w:gridCol w:w="1702"/>
        <w:gridCol w:w="6237"/>
        <w:gridCol w:w="1984"/>
      </w:tblGrid>
      <w:tr w:rsidR="007D212B" w:rsidTr="007D212B">
        <w:tc>
          <w:tcPr>
            <w:tcW w:w="1702" w:type="dxa"/>
          </w:tcPr>
          <w:p w:rsidR="007D212B" w:rsidRPr="004B608E" w:rsidRDefault="007D212B" w:rsidP="007D212B">
            <w:pPr>
              <w:rPr>
                <w:b/>
              </w:rPr>
            </w:pPr>
            <w:r w:rsidRPr="004B608E">
              <w:rPr>
                <w:b/>
              </w:rPr>
              <w:t>Time</w:t>
            </w:r>
          </w:p>
        </w:tc>
        <w:tc>
          <w:tcPr>
            <w:tcW w:w="6237" w:type="dxa"/>
          </w:tcPr>
          <w:p w:rsidR="007D212B" w:rsidRPr="004B608E" w:rsidRDefault="007D212B" w:rsidP="007D212B">
            <w:pPr>
              <w:rPr>
                <w:b/>
              </w:rPr>
            </w:pPr>
            <w:r w:rsidRPr="004B608E">
              <w:rPr>
                <w:b/>
              </w:rPr>
              <w:t xml:space="preserve">                                            Comments</w:t>
            </w:r>
          </w:p>
        </w:tc>
        <w:tc>
          <w:tcPr>
            <w:tcW w:w="1984" w:type="dxa"/>
          </w:tcPr>
          <w:p w:rsidR="007D212B" w:rsidRPr="004B608E" w:rsidRDefault="007D212B" w:rsidP="007D212B">
            <w:pPr>
              <w:rPr>
                <w:b/>
              </w:rPr>
            </w:pPr>
            <w:r w:rsidRPr="004B608E">
              <w:rPr>
                <w:b/>
              </w:rPr>
              <w:t>Name and Signature</w:t>
            </w:r>
          </w:p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20:15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21:00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22:00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23:00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00:00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01:00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02:00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03:00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04:00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05:00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06:00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  <w:tr w:rsidR="007D212B" w:rsidTr="007D212B">
        <w:tc>
          <w:tcPr>
            <w:tcW w:w="1702" w:type="dxa"/>
          </w:tcPr>
          <w:p w:rsidR="007D212B" w:rsidRDefault="007D212B" w:rsidP="007D212B"/>
          <w:p w:rsidR="007D212B" w:rsidRDefault="007D212B" w:rsidP="007D212B">
            <w:r>
              <w:t>07:00</w:t>
            </w:r>
          </w:p>
          <w:p w:rsidR="007D212B" w:rsidRDefault="007D212B" w:rsidP="007D212B"/>
        </w:tc>
        <w:tc>
          <w:tcPr>
            <w:tcW w:w="6237" w:type="dxa"/>
          </w:tcPr>
          <w:p w:rsidR="007D212B" w:rsidRDefault="007D212B" w:rsidP="007D212B"/>
        </w:tc>
        <w:tc>
          <w:tcPr>
            <w:tcW w:w="1984" w:type="dxa"/>
          </w:tcPr>
          <w:p w:rsidR="007D212B" w:rsidRDefault="007D212B" w:rsidP="007D212B"/>
        </w:tc>
      </w:tr>
    </w:tbl>
    <w:p w:rsidR="007D212B" w:rsidRPr="00ED29DD" w:rsidRDefault="007D212B" w:rsidP="007D212B">
      <w:bookmarkStart w:id="0" w:name="_GoBack"/>
      <w:bookmarkEnd w:id="0"/>
    </w:p>
    <w:sectPr w:rsidR="007D212B" w:rsidRPr="00ED29DD" w:rsidSect="00DA0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800" w:bottom="1440" w:left="1800" w:header="568" w:footer="4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F7D" w:rsidRDefault="00241F7D" w:rsidP="00241F7D">
      <w:r>
        <w:separator/>
      </w:r>
    </w:p>
  </w:endnote>
  <w:endnote w:type="continuationSeparator" w:id="0">
    <w:p w:rsidR="00241F7D" w:rsidRDefault="00241F7D" w:rsidP="0024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08E" w:rsidRPr="003D74AC" w:rsidRDefault="004B608E" w:rsidP="004B608E">
    <w:pPr>
      <w:pStyle w:val="Footer"/>
      <w:ind w:right="-766"/>
      <w:jc w:val="right"/>
    </w:pPr>
    <w:r w:rsidRPr="003D74AC">
      <w:t xml:space="preserve">  E5 - Page </w:t>
    </w:r>
    <w:r w:rsidRPr="003D74AC">
      <w:rPr>
        <w:bCs/>
      </w:rPr>
      <w:fldChar w:fldCharType="begin"/>
    </w:r>
    <w:r w:rsidRPr="003D74AC">
      <w:rPr>
        <w:bCs/>
      </w:rPr>
      <w:instrText xml:space="preserve"> PAGE </w:instrText>
    </w:r>
    <w:r w:rsidRPr="003D74AC">
      <w:rPr>
        <w:bCs/>
      </w:rPr>
      <w:fldChar w:fldCharType="separate"/>
    </w:r>
    <w:r w:rsidR="00FF721E">
      <w:rPr>
        <w:bCs/>
        <w:noProof/>
      </w:rPr>
      <w:t>2</w:t>
    </w:r>
    <w:r w:rsidRPr="003D74AC">
      <w:rPr>
        <w:bCs/>
      </w:rPr>
      <w:fldChar w:fldCharType="end"/>
    </w:r>
    <w:r w:rsidRPr="003D74AC">
      <w:t xml:space="preserve"> of </w:t>
    </w:r>
    <w:r w:rsidRPr="003D74AC">
      <w:rPr>
        <w:bCs/>
      </w:rPr>
      <w:fldChar w:fldCharType="begin"/>
    </w:r>
    <w:r w:rsidRPr="003D74AC">
      <w:rPr>
        <w:bCs/>
      </w:rPr>
      <w:instrText xml:space="preserve"> NUMPAGES  </w:instrText>
    </w:r>
    <w:r w:rsidRPr="003D74AC">
      <w:rPr>
        <w:bCs/>
      </w:rPr>
      <w:fldChar w:fldCharType="separate"/>
    </w:r>
    <w:r w:rsidR="00FF721E">
      <w:rPr>
        <w:bCs/>
        <w:noProof/>
      </w:rPr>
      <w:t>2</w:t>
    </w:r>
    <w:r w:rsidRPr="003D74AC">
      <w:rPr>
        <w:bCs/>
      </w:rPr>
      <w:fldChar w:fldCharType="end"/>
    </w:r>
  </w:p>
  <w:p w:rsidR="004B608E" w:rsidRPr="004B608E" w:rsidRDefault="004B608E" w:rsidP="004B608E">
    <w:pPr>
      <w:pStyle w:val="Footer"/>
      <w:ind w:hanging="1418"/>
      <w:rPr>
        <w:sz w:val="18"/>
        <w:szCs w:val="18"/>
      </w:rPr>
    </w:pPr>
    <w:r w:rsidRPr="004B608E">
      <w:rPr>
        <w:sz w:val="18"/>
        <w:szCs w:val="18"/>
      </w:rPr>
      <w:t xml:space="preserve">Nightingale Hammerson </w:t>
    </w:r>
    <w:r w:rsidR="006F74A1">
      <w:rPr>
        <w:sz w:val="18"/>
        <w:szCs w:val="18"/>
      </w:rPr>
      <w:t>May</w:t>
    </w:r>
    <w:r w:rsidR="00DA0BF4">
      <w:rPr>
        <w:sz w:val="18"/>
        <w:szCs w:val="18"/>
      </w:rPr>
      <w:t xml:space="preserve">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08E" w:rsidRPr="003D74AC" w:rsidRDefault="004B608E" w:rsidP="004B608E">
    <w:pPr>
      <w:pStyle w:val="Footer"/>
      <w:ind w:right="-766"/>
      <w:jc w:val="right"/>
    </w:pPr>
    <w:r>
      <w:t xml:space="preserve"> </w:t>
    </w:r>
    <w:r w:rsidRPr="003D74AC">
      <w:t xml:space="preserve">E5 - Page </w:t>
    </w:r>
    <w:r w:rsidRPr="003D74AC">
      <w:rPr>
        <w:bCs/>
      </w:rPr>
      <w:fldChar w:fldCharType="begin"/>
    </w:r>
    <w:r w:rsidRPr="003D74AC">
      <w:rPr>
        <w:bCs/>
      </w:rPr>
      <w:instrText xml:space="preserve"> PAGE </w:instrText>
    </w:r>
    <w:r w:rsidRPr="003D74AC">
      <w:rPr>
        <w:bCs/>
      </w:rPr>
      <w:fldChar w:fldCharType="separate"/>
    </w:r>
    <w:r w:rsidR="00FF721E">
      <w:rPr>
        <w:bCs/>
        <w:noProof/>
      </w:rPr>
      <w:t>1</w:t>
    </w:r>
    <w:r w:rsidRPr="003D74AC">
      <w:rPr>
        <w:bCs/>
      </w:rPr>
      <w:fldChar w:fldCharType="end"/>
    </w:r>
    <w:r w:rsidRPr="003D74AC">
      <w:t xml:space="preserve"> of </w:t>
    </w:r>
    <w:r w:rsidRPr="003D74AC">
      <w:rPr>
        <w:bCs/>
      </w:rPr>
      <w:fldChar w:fldCharType="begin"/>
    </w:r>
    <w:r w:rsidRPr="003D74AC">
      <w:rPr>
        <w:bCs/>
      </w:rPr>
      <w:instrText xml:space="preserve"> NUMPAGES  </w:instrText>
    </w:r>
    <w:r w:rsidRPr="003D74AC">
      <w:rPr>
        <w:bCs/>
      </w:rPr>
      <w:fldChar w:fldCharType="separate"/>
    </w:r>
    <w:r w:rsidR="00FF721E">
      <w:rPr>
        <w:bCs/>
        <w:noProof/>
      </w:rPr>
      <w:t>2</w:t>
    </w:r>
    <w:r w:rsidRPr="003D74AC">
      <w:rPr>
        <w:bCs/>
      </w:rPr>
      <w:fldChar w:fldCharType="end"/>
    </w:r>
  </w:p>
  <w:p w:rsidR="004B608E" w:rsidRPr="004B608E" w:rsidRDefault="004B608E" w:rsidP="004B608E">
    <w:pPr>
      <w:pStyle w:val="Footer"/>
      <w:ind w:hanging="1276"/>
      <w:rPr>
        <w:sz w:val="18"/>
        <w:szCs w:val="18"/>
      </w:rPr>
    </w:pPr>
    <w:r w:rsidRPr="004B608E">
      <w:rPr>
        <w:sz w:val="18"/>
        <w:szCs w:val="18"/>
      </w:rPr>
      <w:t xml:space="preserve">Nightingale Hammerson </w:t>
    </w:r>
    <w:r w:rsidR="006F74A1">
      <w:rPr>
        <w:sz w:val="18"/>
        <w:szCs w:val="18"/>
      </w:rPr>
      <w:t>May</w:t>
    </w:r>
    <w:r w:rsidR="00DA0BF4">
      <w:rPr>
        <w:sz w:val="18"/>
        <w:szCs w:val="18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A1" w:rsidRDefault="006F7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F7D" w:rsidRDefault="00241F7D" w:rsidP="00241F7D">
      <w:r>
        <w:separator/>
      </w:r>
    </w:p>
  </w:footnote>
  <w:footnote w:type="continuationSeparator" w:id="0">
    <w:p w:rsidR="00241F7D" w:rsidRDefault="00241F7D" w:rsidP="00241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058"/>
      <w:gridCol w:w="2381"/>
      <w:gridCol w:w="4484"/>
    </w:tblGrid>
    <w:tr w:rsidR="00DA0BF4" w:rsidRPr="00241F7D" w:rsidTr="009862CE">
      <w:trPr>
        <w:trHeight w:val="428"/>
      </w:trPr>
      <w:tc>
        <w:tcPr>
          <w:tcW w:w="5439" w:type="dxa"/>
          <w:gridSpan w:val="2"/>
          <w:shd w:val="clear" w:color="auto" w:fill="auto"/>
        </w:tcPr>
        <w:p w:rsidR="00DA0BF4" w:rsidRPr="00241F7D" w:rsidRDefault="00FF721E" w:rsidP="00DA0BF4">
          <w:pPr>
            <w:tabs>
              <w:tab w:val="center" w:pos="4153"/>
              <w:tab w:val="right" w:pos="8306"/>
            </w:tabs>
            <w:rPr>
              <w:b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3.85pt;height:18.4pt;visibility:visible">
                <v:imagedata r:id="rId1" o:title="NightingaleHammerson_logo_CMYK"/>
              </v:shape>
            </w:pict>
          </w:r>
        </w:p>
      </w:tc>
      <w:tc>
        <w:tcPr>
          <w:tcW w:w="4484" w:type="dxa"/>
          <w:shd w:val="clear" w:color="auto" w:fill="auto"/>
        </w:tcPr>
        <w:p w:rsidR="00DA0BF4" w:rsidRPr="00241F7D" w:rsidRDefault="00DA0BF4" w:rsidP="00DA0BF4">
          <w:pPr>
            <w:tabs>
              <w:tab w:val="center" w:pos="4153"/>
              <w:tab w:val="right" w:pos="8306"/>
            </w:tabs>
            <w:jc w:val="right"/>
            <w:rPr>
              <w:b/>
            </w:rPr>
          </w:pPr>
          <w:r>
            <w:rPr>
              <w:b/>
            </w:rPr>
            <w:t>E5</w:t>
          </w:r>
          <w:r w:rsidRPr="00241F7D">
            <w:rPr>
              <w:b/>
            </w:rPr>
            <w:t xml:space="preserve"> – </w:t>
          </w:r>
          <w:r>
            <w:rPr>
              <w:b/>
            </w:rPr>
            <w:t>HOURLY MONITORING CHART</w:t>
          </w:r>
          <w:r w:rsidRPr="00241F7D">
            <w:rPr>
              <w:b/>
            </w:rPr>
            <w:t xml:space="preserve"> </w:t>
          </w:r>
        </w:p>
      </w:tc>
    </w:tr>
    <w:tr w:rsidR="00DA0BF4" w:rsidRPr="00241F7D" w:rsidTr="009862CE">
      <w:trPr>
        <w:trHeight w:val="245"/>
      </w:trPr>
      <w:tc>
        <w:tcPr>
          <w:tcW w:w="3058" w:type="dxa"/>
          <w:shd w:val="clear" w:color="auto" w:fill="auto"/>
        </w:tcPr>
        <w:p w:rsidR="00DA0BF4" w:rsidRPr="00241F7D" w:rsidRDefault="00DA0BF4" w:rsidP="00DA0BF4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RESIDENT’S NAME:</w:t>
          </w:r>
        </w:p>
      </w:tc>
      <w:tc>
        <w:tcPr>
          <w:tcW w:w="2381" w:type="dxa"/>
          <w:shd w:val="clear" w:color="auto" w:fill="auto"/>
        </w:tcPr>
        <w:p w:rsidR="00DA0BF4" w:rsidRDefault="00DA0BF4" w:rsidP="00DA0BF4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  <w:r w:rsidRPr="00241F7D">
            <w:rPr>
              <w:b/>
              <w:sz w:val="20"/>
              <w:szCs w:val="20"/>
            </w:rPr>
            <w:t>UNIT:</w:t>
          </w:r>
        </w:p>
        <w:p w:rsidR="00DA0BF4" w:rsidRDefault="00DA0BF4" w:rsidP="00DA0BF4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</w:p>
        <w:p w:rsidR="00DA0BF4" w:rsidRPr="00241F7D" w:rsidRDefault="00DA0BF4" w:rsidP="00DA0BF4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</w:p>
      </w:tc>
      <w:tc>
        <w:tcPr>
          <w:tcW w:w="4484" w:type="dxa"/>
          <w:shd w:val="clear" w:color="auto" w:fill="auto"/>
        </w:tcPr>
        <w:p w:rsidR="00DA0BF4" w:rsidRPr="00241F7D" w:rsidRDefault="00DA0BF4" w:rsidP="00DA0BF4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TODAY’S DATE: </w:t>
          </w:r>
        </w:p>
      </w:tc>
    </w:tr>
  </w:tbl>
  <w:p w:rsidR="00DA0BF4" w:rsidRDefault="00501916" w:rsidP="00501916">
    <w:pPr>
      <w:pStyle w:val="Header"/>
      <w:tabs>
        <w:tab w:val="clear" w:pos="4513"/>
        <w:tab w:val="clear" w:pos="9026"/>
        <w:tab w:val="left" w:pos="1486"/>
      </w:tabs>
    </w:pPr>
    <w:r>
      <w:tab/>
    </w:r>
  </w:p>
  <w:p w:rsidR="007D212B" w:rsidRDefault="007D212B" w:rsidP="00501916">
    <w:pPr>
      <w:pStyle w:val="Header"/>
      <w:tabs>
        <w:tab w:val="clear" w:pos="4513"/>
        <w:tab w:val="clear" w:pos="9026"/>
        <w:tab w:val="left" w:pos="148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058"/>
      <w:gridCol w:w="2381"/>
      <w:gridCol w:w="4484"/>
    </w:tblGrid>
    <w:tr w:rsidR="00241F7D" w:rsidRPr="00241F7D" w:rsidTr="00DA0BF4">
      <w:trPr>
        <w:trHeight w:val="428"/>
      </w:trPr>
      <w:tc>
        <w:tcPr>
          <w:tcW w:w="5439" w:type="dxa"/>
          <w:gridSpan w:val="2"/>
          <w:shd w:val="clear" w:color="auto" w:fill="auto"/>
        </w:tcPr>
        <w:p w:rsidR="00241F7D" w:rsidRPr="00241F7D" w:rsidRDefault="00FF721E" w:rsidP="00241F7D">
          <w:pPr>
            <w:tabs>
              <w:tab w:val="center" w:pos="4153"/>
              <w:tab w:val="right" w:pos="8306"/>
            </w:tabs>
            <w:rPr>
              <w:b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3.85pt;height:18.4pt;visibility:visible">
                <v:imagedata r:id="rId1" o:title="NightingaleHammerson_logo_CMYK"/>
              </v:shape>
            </w:pict>
          </w:r>
        </w:p>
      </w:tc>
      <w:tc>
        <w:tcPr>
          <w:tcW w:w="4484" w:type="dxa"/>
          <w:shd w:val="clear" w:color="auto" w:fill="auto"/>
        </w:tcPr>
        <w:p w:rsidR="00241F7D" w:rsidRPr="00241F7D" w:rsidRDefault="00241F7D" w:rsidP="00241F7D">
          <w:pPr>
            <w:tabs>
              <w:tab w:val="center" w:pos="4153"/>
              <w:tab w:val="right" w:pos="8306"/>
            </w:tabs>
            <w:jc w:val="right"/>
            <w:rPr>
              <w:b/>
            </w:rPr>
          </w:pPr>
          <w:r>
            <w:rPr>
              <w:b/>
            </w:rPr>
            <w:t>E5</w:t>
          </w:r>
          <w:r w:rsidRPr="00241F7D">
            <w:rPr>
              <w:b/>
            </w:rPr>
            <w:t xml:space="preserve"> – </w:t>
          </w:r>
          <w:r>
            <w:rPr>
              <w:b/>
            </w:rPr>
            <w:t>HOURLY MONITORING CHART</w:t>
          </w:r>
          <w:r w:rsidRPr="00241F7D">
            <w:rPr>
              <w:b/>
            </w:rPr>
            <w:t xml:space="preserve"> </w:t>
          </w:r>
        </w:p>
      </w:tc>
    </w:tr>
    <w:tr w:rsidR="00241F7D" w:rsidRPr="00241F7D" w:rsidTr="00DA0BF4">
      <w:trPr>
        <w:trHeight w:val="245"/>
      </w:trPr>
      <w:tc>
        <w:tcPr>
          <w:tcW w:w="3058" w:type="dxa"/>
          <w:shd w:val="clear" w:color="auto" w:fill="auto"/>
        </w:tcPr>
        <w:p w:rsidR="00241F7D" w:rsidRPr="00241F7D" w:rsidRDefault="00241F7D" w:rsidP="00241F7D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RESIDENT’S NAME:</w:t>
          </w:r>
        </w:p>
      </w:tc>
      <w:tc>
        <w:tcPr>
          <w:tcW w:w="2381" w:type="dxa"/>
          <w:shd w:val="clear" w:color="auto" w:fill="auto"/>
        </w:tcPr>
        <w:p w:rsidR="00241F7D" w:rsidRDefault="00241F7D" w:rsidP="00241F7D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  <w:r w:rsidRPr="00241F7D">
            <w:rPr>
              <w:b/>
              <w:sz w:val="20"/>
              <w:szCs w:val="20"/>
            </w:rPr>
            <w:t>UNIT:</w:t>
          </w:r>
        </w:p>
        <w:p w:rsidR="00241F7D" w:rsidRDefault="00241F7D" w:rsidP="00241F7D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</w:p>
        <w:p w:rsidR="00241F7D" w:rsidRPr="00241F7D" w:rsidRDefault="00241F7D" w:rsidP="00241F7D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</w:p>
      </w:tc>
      <w:tc>
        <w:tcPr>
          <w:tcW w:w="4484" w:type="dxa"/>
          <w:shd w:val="clear" w:color="auto" w:fill="auto"/>
        </w:tcPr>
        <w:p w:rsidR="00241F7D" w:rsidRPr="00241F7D" w:rsidRDefault="00241F7D" w:rsidP="00241F7D">
          <w:pPr>
            <w:tabs>
              <w:tab w:val="center" w:pos="4153"/>
              <w:tab w:val="right" w:pos="8306"/>
            </w:tabs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TODAY’S DATE: </w:t>
          </w:r>
        </w:p>
      </w:tc>
    </w:tr>
  </w:tbl>
  <w:p w:rsidR="00241F7D" w:rsidRDefault="00241F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A1" w:rsidRDefault="006F7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characterSpacingControl w:val="doNotCompress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wNDY1NTCzNDQzNzU2MTRU0lEKTi0uzszPAykwrQUACIXmhSwAAAA="/>
  </w:docVars>
  <w:rsids>
    <w:rsidRoot w:val="00913923"/>
    <w:rsid w:val="000223A9"/>
    <w:rsid w:val="001732E3"/>
    <w:rsid w:val="00191A73"/>
    <w:rsid w:val="00193C52"/>
    <w:rsid w:val="002144EC"/>
    <w:rsid w:val="00241F7D"/>
    <w:rsid w:val="002D1FF1"/>
    <w:rsid w:val="0031678B"/>
    <w:rsid w:val="003D74AC"/>
    <w:rsid w:val="004B608E"/>
    <w:rsid w:val="004B73F4"/>
    <w:rsid w:val="00501916"/>
    <w:rsid w:val="00502C0E"/>
    <w:rsid w:val="00524A20"/>
    <w:rsid w:val="0053494F"/>
    <w:rsid w:val="006E322F"/>
    <w:rsid w:val="006F74A1"/>
    <w:rsid w:val="007D212B"/>
    <w:rsid w:val="00845A64"/>
    <w:rsid w:val="008713ED"/>
    <w:rsid w:val="00907291"/>
    <w:rsid w:val="00913923"/>
    <w:rsid w:val="00955B54"/>
    <w:rsid w:val="00A67FFD"/>
    <w:rsid w:val="00B07C37"/>
    <w:rsid w:val="00B15CFA"/>
    <w:rsid w:val="00B856E0"/>
    <w:rsid w:val="00BE1F03"/>
    <w:rsid w:val="00C364AC"/>
    <w:rsid w:val="00C535FD"/>
    <w:rsid w:val="00CC43B0"/>
    <w:rsid w:val="00D127B6"/>
    <w:rsid w:val="00D50195"/>
    <w:rsid w:val="00DA0BF4"/>
    <w:rsid w:val="00DC0522"/>
    <w:rsid w:val="00E21732"/>
    <w:rsid w:val="00E50975"/>
    <w:rsid w:val="00E5665E"/>
    <w:rsid w:val="00ED29DD"/>
    <w:rsid w:val="00EF349A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0B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3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6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6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41F7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41F7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41F7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41F7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499D6-05C6-4F2C-A9D6-F8A7C2BF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887040E4</Template>
  <TotalTime>14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Virtual IT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ngh-wohl</dc:creator>
  <cp:keywords/>
  <cp:lastModifiedBy>Anna Ciejek</cp:lastModifiedBy>
  <cp:revision>9</cp:revision>
  <cp:lastPrinted>2016-01-26T14:13:00Z</cp:lastPrinted>
  <dcterms:created xsi:type="dcterms:W3CDTF">2015-12-13T23:02:00Z</dcterms:created>
  <dcterms:modified xsi:type="dcterms:W3CDTF">2016-10-12T08:59:00Z</dcterms:modified>
</cp:coreProperties>
</file>