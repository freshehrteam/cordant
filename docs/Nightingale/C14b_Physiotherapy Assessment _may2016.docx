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901"/>
        <w:gridCol w:w="795"/>
        <w:gridCol w:w="2500"/>
        <w:gridCol w:w="4153"/>
      </w:tblGrid>
      <w:tr w:rsidR="00482FF3" w:rsidRPr="00B32714" w:rsidTr="006118CB">
        <w:trPr>
          <w:trHeight w:val="494"/>
        </w:trPr>
        <w:tc>
          <w:tcPr>
            <w:tcW w:w="3696" w:type="dxa"/>
            <w:gridSpan w:val="2"/>
            <w:shd w:val="clear" w:color="auto" w:fill="auto"/>
          </w:tcPr>
          <w:p w:rsidR="00482FF3" w:rsidRPr="00B32714" w:rsidRDefault="000C657B" w:rsidP="00581A4A">
            <w:pPr>
              <w:pStyle w:val="Header"/>
              <w:rPr>
                <w:b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44C4391B" wp14:editId="36CF88F7">
                  <wp:extent cx="2200275" cy="238125"/>
                  <wp:effectExtent l="0" t="0" r="9525" b="9525"/>
                  <wp:docPr id="5" name="Picture 5" descr="NightingaleHammerson_logo_CM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ightingaleHammerson_logo_CM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3" w:type="dxa"/>
            <w:gridSpan w:val="2"/>
            <w:shd w:val="clear" w:color="auto" w:fill="auto"/>
          </w:tcPr>
          <w:p w:rsidR="00482FF3" w:rsidRPr="00B32714" w:rsidRDefault="00482FF3" w:rsidP="00C7506F">
            <w:pPr>
              <w:pStyle w:val="Header"/>
              <w:ind w:left="-930"/>
              <w:jc w:val="right"/>
            </w:pPr>
            <w:r w:rsidRPr="00B32714">
              <w:rPr>
                <w:b/>
              </w:rPr>
              <w:t>C14b – PHYSIOTHERAPY  ASSESSMENT</w:t>
            </w:r>
            <w:r w:rsidR="006118CB">
              <w:rPr>
                <w:b/>
              </w:rPr>
              <w:t xml:space="preserve"> </w:t>
            </w:r>
          </w:p>
        </w:tc>
      </w:tr>
      <w:tr w:rsidR="00482FF3" w:rsidRPr="00B32714" w:rsidTr="006118CB">
        <w:trPr>
          <w:trHeight w:val="283"/>
        </w:trPr>
        <w:tc>
          <w:tcPr>
            <w:tcW w:w="2901" w:type="dxa"/>
            <w:shd w:val="clear" w:color="auto" w:fill="auto"/>
          </w:tcPr>
          <w:p w:rsidR="00482FF3" w:rsidRPr="00B32714" w:rsidRDefault="00482FF3" w:rsidP="00581A4A">
            <w:pPr>
              <w:pStyle w:val="Header"/>
              <w:rPr>
                <w:b/>
                <w:sz w:val="20"/>
                <w:szCs w:val="20"/>
              </w:rPr>
            </w:pPr>
            <w:r w:rsidRPr="00B32714">
              <w:rPr>
                <w:b/>
                <w:sz w:val="20"/>
                <w:szCs w:val="20"/>
              </w:rPr>
              <w:t>RESIDENT’S NAME:</w:t>
            </w:r>
          </w:p>
          <w:p w:rsidR="000C657B" w:rsidRDefault="000C657B" w:rsidP="000C657B">
            <w:pPr>
              <w:pStyle w:val="Header"/>
              <w:rPr>
                <w:b/>
                <w:sz w:val="20"/>
                <w:szCs w:val="20"/>
              </w:rPr>
            </w:pPr>
          </w:p>
          <w:p w:rsidR="00482FF3" w:rsidRPr="00B32714" w:rsidRDefault="000C657B" w:rsidP="00581A4A">
            <w:pPr>
              <w:pStyle w:val="Header"/>
              <w:rPr>
                <w:b/>
                <w:sz w:val="20"/>
                <w:szCs w:val="20"/>
              </w:rPr>
            </w:pPr>
            <w:r w:rsidRPr="00B32714">
              <w:rPr>
                <w:b/>
                <w:sz w:val="20"/>
                <w:szCs w:val="20"/>
              </w:rPr>
              <w:t>UNIT:</w:t>
            </w:r>
          </w:p>
        </w:tc>
        <w:tc>
          <w:tcPr>
            <w:tcW w:w="795" w:type="dxa"/>
            <w:shd w:val="clear" w:color="auto" w:fill="auto"/>
          </w:tcPr>
          <w:p w:rsidR="00482FF3" w:rsidRPr="00B32714" w:rsidRDefault="00482FF3" w:rsidP="00581A4A">
            <w:pPr>
              <w:pStyle w:val="Header"/>
              <w:rPr>
                <w:b/>
                <w:sz w:val="20"/>
                <w:szCs w:val="20"/>
              </w:rPr>
            </w:pPr>
          </w:p>
          <w:p w:rsidR="00482FF3" w:rsidRPr="00B32714" w:rsidRDefault="000C657B" w:rsidP="000C657B">
            <w:pPr>
              <w:pStyle w:val="Head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</w:t>
            </w:r>
          </w:p>
        </w:tc>
        <w:tc>
          <w:tcPr>
            <w:tcW w:w="2500" w:type="dxa"/>
            <w:shd w:val="clear" w:color="auto" w:fill="auto"/>
          </w:tcPr>
          <w:p w:rsidR="000C657B" w:rsidRDefault="00482FF3" w:rsidP="00482FF3">
            <w:pPr>
              <w:pStyle w:val="Header"/>
              <w:rPr>
                <w:b/>
                <w:sz w:val="20"/>
                <w:szCs w:val="20"/>
              </w:rPr>
            </w:pPr>
            <w:r w:rsidRPr="00B32714">
              <w:rPr>
                <w:b/>
                <w:sz w:val="20"/>
                <w:szCs w:val="20"/>
              </w:rPr>
              <w:t>DATE OF ADMISSION:</w:t>
            </w:r>
            <w:r w:rsidR="000C657B" w:rsidRPr="00B32714">
              <w:rPr>
                <w:b/>
                <w:sz w:val="20"/>
                <w:szCs w:val="20"/>
              </w:rPr>
              <w:t xml:space="preserve"> </w:t>
            </w:r>
            <w:r w:rsidR="000C657B">
              <w:rPr>
                <w:b/>
                <w:sz w:val="20"/>
                <w:szCs w:val="20"/>
              </w:rPr>
              <w:t xml:space="preserve">       </w:t>
            </w:r>
          </w:p>
          <w:p w:rsidR="000C657B" w:rsidRDefault="000C657B" w:rsidP="00482FF3">
            <w:pPr>
              <w:pStyle w:val="Header"/>
              <w:rPr>
                <w:b/>
                <w:sz w:val="20"/>
                <w:szCs w:val="20"/>
              </w:rPr>
            </w:pPr>
          </w:p>
          <w:p w:rsidR="00482FF3" w:rsidRPr="00B32714" w:rsidRDefault="000C657B" w:rsidP="00482FF3">
            <w:pPr>
              <w:pStyle w:val="Header"/>
              <w:rPr>
                <w:b/>
                <w:sz w:val="20"/>
                <w:szCs w:val="20"/>
                <w:highlight w:val="yellow"/>
              </w:rPr>
            </w:pPr>
            <w:r w:rsidRPr="00B32714">
              <w:rPr>
                <w:b/>
                <w:sz w:val="20"/>
                <w:szCs w:val="20"/>
              </w:rPr>
              <w:t>D.O.B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4153" w:type="dxa"/>
            <w:shd w:val="clear" w:color="auto" w:fill="auto"/>
          </w:tcPr>
          <w:p w:rsidR="00482FF3" w:rsidRPr="00B32714" w:rsidRDefault="00482FF3" w:rsidP="00581A4A">
            <w:pPr>
              <w:pStyle w:val="Header"/>
              <w:rPr>
                <w:b/>
                <w:strike/>
                <w:sz w:val="20"/>
                <w:szCs w:val="20"/>
                <w:highlight w:val="yellow"/>
              </w:rPr>
            </w:pPr>
          </w:p>
        </w:tc>
      </w:tr>
    </w:tbl>
    <w:p w:rsidR="00482FF3" w:rsidRPr="00B32714" w:rsidRDefault="00482FF3" w:rsidP="007E7C40">
      <w:pPr>
        <w:ind w:right="-1333"/>
        <w:rPr>
          <w:color w:val="000000"/>
          <w:szCs w:val="26"/>
        </w:rPr>
      </w:pPr>
    </w:p>
    <w:p w:rsidR="00BA1D37" w:rsidRPr="00B32714" w:rsidRDefault="00BA1D37" w:rsidP="007C0265">
      <w:pPr>
        <w:jc w:val="center"/>
        <w:rPr>
          <w:color w:val="000000"/>
          <w:sz w:val="26"/>
          <w:szCs w:val="26"/>
        </w:rPr>
      </w:pPr>
      <w:r w:rsidRPr="00B32714">
        <w:rPr>
          <w:b/>
          <w:sz w:val="32"/>
          <w:szCs w:val="32"/>
        </w:rPr>
        <w:t>PHYSIOTHERAPY ASSESSMENT</w:t>
      </w:r>
      <w:r w:rsidR="002D5BAE" w:rsidRPr="00B32714">
        <w:rPr>
          <w:b/>
          <w:sz w:val="32"/>
          <w:szCs w:val="32"/>
        </w:rPr>
        <w:tab/>
      </w:r>
    </w:p>
    <w:p w:rsidR="00482FF3" w:rsidRPr="00B32714" w:rsidRDefault="00482FF3" w:rsidP="007C0265">
      <w:pPr>
        <w:jc w:val="center"/>
        <w:rPr>
          <w:color w:val="000000"/>
          <w:sz w:val="26"/>
          <w:szCs w:val="26"/>
        </w:rPr>
      </w:pPr>
    </w:p>
    <w:tbl>
      <w:tblPr>
        <w:tblW w:w="1034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6"/>
        <w:gridCol w:w="5203"/>
      </w:tblGrid>
      <w:tr w:rsidR="00BD7674" w:rsidRPr="00B32714" w:rsidTr="007E7C40">
        <w:trPr>
          <w:trHeight w:val="1470"/>
        </w:trPr>
        <w:tc>
          <w:tcPr>
            <w:tcW w:w="10349" w:type="dxa"/>
            <w:gridSpan w:val="2"/>
            <w:shd w:val="clear" w:color="auto" w:fill="auto"/>
          </w:tcPr>
          <w:p w:rsidR="00BD7674" w:rsidRPr="000C657B" w:rsidRDefault="00BD7674" w:rsidP="00867F9D">
            <w:pPr>
              <w:rPr>
                <w:b/>
              </w:rPr>
            </w:pPr>
            <w:r w:rsidRPr="000C657B">
              <w:rPr>
                <w:b/>
              </w:rPr>
              <w:t>Current conditions affecting mobility and function:</w:t>
            </w:r>
          </w:p>
          <w:p w:rsidR="00BD7674" w:rsidRPr="00B32714" w:rsidRDefault="00BD7674" w:rsidP="00867F9D">
            <w:pPr>
              <w:rPr>
                <w:sz w:val="32"/>
                <w:szCs w:val="32"/>
              </w:rPr>
            </w:pPr>
          </w:p>
          <w:p w:rsidR="00D0053D" w:rsidRPr="00B32714" w:rsidRDefault="00D0053D" w:rsidP="00867F9D">
            <w:pPr>
              <w:rPr>
                <w:sz w:val="32"/>
                <w:szCs w:val="32"/>
              </w:rPr>
            </w:pPr>
          </w:p>
          <w:p w:rsidR="00BD7674" w:rsidRPr="00B32714" w:rsidRDefault="00BD7674" w:rsidP="00867F9D">
            <w:pPr>
              <w:rPr>
                <w:b/>
                <w:sz w:val="32"/>
                <w:szCs w:val="32"/>
              </w:rPr>
            </w:pPr>
          </w:p>
        </w:tc>
      </w:tr>
      <w:tr w:rsidR="00BD7674" w:rsidRPr="00B32714" w:rsidTr="007E7C40">
        <w:trPr>
          <w:trHeight w:val="2411"/>
        </w:trPr>
        <w:tc>
          <w:tcPr>
            <w:tcW w:w="5146" w:type="dxa"/>
            <w:shd w:val="clear" w:color="auto" w:fill="auto"/>
          </w:tcPr>
          <w:p w:rsidR="00BD7674" w:rsidRPr="00B32714" w:rsidRDefault="00BD7674" w:rsidP="00867F9D">
            <w:pPr>
              <w:rPr>
                <w:b/>
              </w:rPr>
            </w:pPr>
            <w:r w:rsidRPr="00B32714">
              <w:rPr>
                <w:b/>
              </w:rPr>
              <w:t>Mobility aid</w:t>
            </w:r>
            <w:r w:rsidRPr="00B32714">
              <w:t>:</w:t>
            </w:r>
          </w:p>
          <w:p w:rsidR="00BD7674" w:rsidRPr="00B32714" w:rsidRDefault="00BD7674" w:rsidP="00867F9D">
            <w:pPr>
              <w:rPr>
                <w:b/>
              </w:rPr>
            </w:pPr>
          </w:p>
          <w:p w:rsidR="002D5BAE" w:rsidRPr="00B32714" w:rsidRDefault="002D5BAE" w:rsidP="00867F9D">
            <w:pPr>
              <w:rPr>
                <w:b/>
              </w:rPr>
            </w:pPr>
          </w:p>
          <w:p w:rsidR="00BD7674" w:rsidRPr="000C657B" w:rsidRDefault="00BD7674" w:rsidP="00867F9D">
            <w:pPr>
              <w:rPr>
                <w:b/>
              </w:rPr>
            </w:pPr>
            <w:r w:rsidRPr="000C657B">
              <w:rPr>
                <w:b/>
              </w:rPr>
              <w:t>Level of independence:</w:t>
            </w:r>
          </w:p>
          <w:p w:rsidR="00BD7674" w:rsidRPr="00B32714" w:rsidRDefault="00BD7674" w:rsidP="00867F9D"/>
          <w:p w:rsidR="002D5BAE" w:rsidRPr="00B32714" w:rsidRDefault="002D5BAE" w:rsidP="00867F9D"/>
          <w:p w:rsidR="00BD7674" w:rsidRPr="00B32714" w:rsidRDefault="00BD7674" w:rsidP="00867F9D">
            <w:pPr>
              <w:rPr>
                <w:b/>
              </w:rPr>
            </w:pPr>
          </w:p>
        </w:tc>
        <w:tc>
          <w:tcPr>
            <w:tcW w:w="5203" w:type="dxa"/>
            <w:shd w:val="clear" w:color="auto" w:fill="auto"/>
          </w:tcPr>
          <w:p w:rsidR="00BD7674" w:rsidRPr="000C657B" w:rsidRDefault="00BD7674" w:rsidP="00867F9D">
            <w:pPr>
              <w:rPr>
                <w:b/>
              </w:rPr>
            </w:pPr>
            <w:r w:rsidRPr="000C657B">
              <w:rPr>
                <w:b/>
              </w:rPr>
              <w:t>Safe distance:</w:t>
            </w:r>
          </w:p>
          <w:p w:rsidR="00BD7674" w:rsidRPr="00B32714" w:rsidRDefault="00BD7674" w:rsidP="00867F9D"/>
          <w:p w:rsidR="002D5BAE" w:rsidRPr="00B32714" w:rsidRDefault="002D5BAE" w:rsidP="00867F9D"/>
          <w:p w:rsidR="00BD7674" w:rsidRPr="000C657B" w:rsidRDefault="00BD7674" w:rsidP="00867F9D">
            <w:pPr>
              <w:rPr>
                <w:b/>
              </w:rPr>
            </w:pPr>
            <w:r w:rsidRPr="000C657B">
              <w:rPr>
                <w:b/>
              </w:rPr>
              <w:t>Method of transfer:</w:t>
            </w:r>
          </w:p>
        </w:tc>
      </w:tr>
      <w:tr w:rsidR="00BD7674" w:rsidRPr="00B32714" w:rsidTr="007E7C40">
        <w:tc>
          <w:tcPr>
            <w:tcW w:w="5146" w:type="dxa"/>
            <w:shd w:val="clear" w:color="auto" w:fill="auto"/>
          </w:tcPr>
          <w:p w:rsidR="00BD7674" w:rsidRPr="000C657B" w:rsidRDefault="00BD7674" w:rsidP="00867F9D">
            <w:pPr>
              <w:rPr>
                <w:b/>
              </w:rPr>
            </w:pPr>
            <w:r w:rsidRPr="000C657B">
              <w:rPr>
                <w:b/>
              </w:rPr>
              <w:t>History of Falls:</w:t>
            </w:r>
          </w:p>
          <w:p w:rsidR="00BD7674" w:rsidRPr="00B32714" w:rsidRDefault="00BD7674" w:rsidP="00867F9D">
            <w:pPr>
              <w:rPr>
                <w:b/>
              </w:rPr>
            </w:pPr>
          </w:p>
        </w:tc>
        <w:tc>
          <w:tcPr>
            <w:tcW w:w="5203" w:type="dxa"/>
            <w:shd w:val="clear" w:color="auto" w:fill="auto"/>
          </w:tcPr>
          <w:p w:rsidR="00BD7674" w:rsidRPr="00F82A8D" w:rsidRDefault="00BD7674" w:rsidP="00867F9D">
            <w:pPr>
              <w:rPr>
                <w:b/>
              </w:rPr>
            </w:pPr>
            <w:r w:rsidRPr="00F82A8D">
              <w:rPr>
                <w:b/>
              </w:rPr>
              <w:t xml:space="preserve">Risk of falls:     HIGH        MED     </w:t>
            </w:r>
            <w:r w:rsidR="000C657B" w:rsidRPr="00F82A8D">
              <w:rPr>
                <w:b/>
              </w:rPr>
              <w:t xml:space="preserve">  </w:t>
            </w:r>
            <w:r w:rsidRPr="00F82A8D">
              <w:rPr>
                <w:b/>
              </w:rPr>
              <w:t>LOW</w:t>
            </w:r>
          </w:p>
          <w:p w:rsidR="00634A24" w:rsidRDefault="00634A24" w:rsidP="00867F9D"/>
          <w:p w:rsidR="009901F0" w:rsidRDefault="009901F0" w:rsidP="00867F9D"/>
          <w:p w:rsidR="00BD7674" w:rsidRPr="000C657B" w:rsidRDefault="00BD7674" w:rsidP="00867F9D">
            <w:pPr>
              <w:rPr>
                <w:b/>
              </w:rPr>
            </w:pPr>
            <w:r w:rsidRPr="000C657B">
              <w:rPr>
                <w:b/>
              </w:rPr>
              <w:t>Reason:</w:t>
            </w:r>
          </w:p>
          <w:p w:rsidR="00BD7674" w:rsidRPr="00B32714" w:rsidRDefault="00BD7674" w:rsidP="00867F9D"/>
          <w:p w:rsidR="00634A24" w:rsidRDefault="00634A24" w:rsidP="00867F9D"/>
          <w:p w:rsidR="009901F0" w:rsidRDefault="009901F0" w:rsidP="00867F9D"/>
          <w:p w:rsidR="00BD7674" w:rsidRPr="000C657B" w:rsidRDefault="00BD7674" w:rsidP="00867F9D">
            <w:pPr>
              <w:rPr>
                <w:b/>
              </w:rPr>
            </w:pPr>
            <w:r w:rsidRPr="000C657B">
              <w:rPr>
                <w:b/>
              </w:rPr>
              <w:t>Advice:</w:t>
            </w:r>
          </w:p>
          <w:p w:rsidR="00BD7674" w:rsidRDefault="00BD7674" w:rsidP="00867F9D"/>
          <w:p w:rsidR="009901F0" w:rsidRDefault="009901F0" w:rsidP="00867F9D"/>
          <w:p w:rsidR="009901F0" w:rsidRPr="00B32714" w:rsidRDefault="009901F0" w:rsidP="00867F9D"/>
          <w:p w:rsidR="00BD7674" w:rsidRPr="00B32714" w:rsidRDefault="00BD7674" w:rsidP="00867F9D"/>
        </w:tc>
      </w:tr>
      <w:tr w:rsidR="00C244E1" w:rsidRPr="00B32714" w:rsidTr="007E7C40">
        <w:trPr>
          <w:trHeight w:val="809"/>
        </w:trPr>
        <w:tc>
          <w:tcPr>
            <w:tcW w:w="10349" w:type="dxa"/>
            <w:gridSpan w:val="2"/>
            <w:shd w:val="clear" w:color="auto" w:fill="auto"/>
          </w:tcPr>
          <w:p w:rsidR="00C244E1" w:rsidRPr="000C657B" w:rsidRDefault="00BD7674" w:rsidP="00867F9D">
            <w:pPr>
              <w:rPr>
                <w:b/>
              </w:rPr>
            </w:pPr>
            <w:r w:rsidRPr="000C657B">
              <w:rPr>
                <w:b/>
              </w:rPr>
              <w:t>Behaviours &amp; motivation</w:t>
            </w:r>
            <w:r w:rsidR="00045985" w:rsidRPr="000C657B">
              <w:rPr>
                <w:b/>
              </w:rPr>
              <w:t>:</w:t>
            </w:r>
          </w:p>
          <w:p w:rsidR="00C244E1" w:rsidRDefault="00C244E1" w:rsidP="00867F9D">
            <w:pPr>
              <w:rPr>
                <w:b/>
              </w:rPr>
            </w:pPr>
          </w:p>
          <w:p w:rsidR="00634A24" w:rsidRDefault="00634A24" w:rsidP="00867F9D">
            <w:pPr>
              <w:rPr>
                <w:b/>
              </w:rPr>
            </w:pPr>
          </w:p>
          <w:p w:rsidR="009901F0" w:rsidRDefault="009901F0" w:rsidP="00867F9D">
            <w:pPr>
              <w:rPr>
                <w:b/>
              </w:rPr>
            </w:pPr>
          </w:p>
          <w:p w:rsidR="009901F0" w:rsidRDefault="009901F0" w:rsidP="00867F9D">
            <w:pPr>
              <w:rPr>
                <w:b/>
              </w:rPr>
            </w:pPr>
          </w:p>
          <w:p w:rsidR="00634A24" w:rsidRPr="00B32714" w:rsidRDefault="00634A24" w:rsidP="00867F9D">
            <w:pPr>
              <w:rPr>
                <w:b/>
              </w:rPr>
            </w:pPr>
          </w:p>
        </w:tc>
      </w:tr>
      <w:tr w:rsidR="002D5BAE" w:rsidRPr="00B32714" w:rsidTr="007E7C40">
        <w:trPr>
          <w:trHeight w:val="773"/>
        </w:trPr>
        <w:tc>
          <w:tcPr>
            <w:tcW w:w="10349" w:type="dxa"/>
            <w:gridSpan w:val="2"/>
            <w:shd w:val="clear" w:color="auto" w:fill="auto"/>
          </w:tcPr>
          <w:p w:rsidR="002D5BAE" w:rsidRPr="000C657B" w:rsidRDefault="002D5BAE" w:rsidP="007E7C40">
            <w:pPr>
              <w:rPr>
                <w:b/>
              </w:rPr>
            </w:pPr>
            <w:r w:rsidRPr="000C657B">
              <w:rPr>
                <w:b/>
              </w:rPr>
              <w:t xml:space="preserve">Other </w:t>
            </w:r>
            <w:r w:rsidR="007E7C40" w:rsidRPr="000C657B">
              <w:rPr>
                <w:b/>
              </w:rPr>
              <w:t xml:space="preserve">relevant </w:t>
            </w:r>
            <w:r w:rsidRPr="000C657B">
              <w:rPr>
                <w:b/>
              </w:rPr>
              <w:t>info:</w:t>
            </w:r>
          </w:p>
          <w:p w:rsidR="00634A24" w:rsidRDefault="00634A24" w:rsidP="007E7C40"/>
          <w:p w:rsidR="00634A24" w:rsidRDefault="00634A24" w:rsidP="007E7C40"/>
          <w:p w:rsidR="009901F0" w:rsidRDefault="009901F0" w:rsidP="007E7C40"/>
          <w:p w:rsidR="009901F0" w:rsidRDefault="009901F0" w:rsidP="007E7C40"/>
          <w:p w:rsidR="00634A24" w:rsidRPr="00B32714" w:rsidRDefault="00634A24" w:rsidP="007E7C40"/>
        </w:tc>
      </w:tr>
      <w:tr w:rsidR="00C244E1" w:rsidRPr="00B32714" w:rsidTr="009901F0">
        <w:trPr>
          <w:trHeight w:val="2303"/>
        </w:trPr>
        <w:tc>
          <w:tcPr>
            <w:tcW w:w="10349" w:type="dxa"/>
            <w:gridSpan w:val="2"/>
            <w:shd w:val="clear" w:color="auto" w:fill="auto"/>
          </w:tcPr>
          <w:p w:rsidR="00C244E1" w:rsidRDefault="009901F0" w:rsidP="009901F0">
            <w:pPr>
              <w:rPr>
                <w:b/>
              </w:rPr>
            </w:pPr>
            <w:r w:rsidRPr="009901F0">
              <w:rPr>
                <w:b/>
              </w:rPr>
              <w:t>Resident’s personal goals (aspirations around functional independence, health and well-being</w:t>
            </w:r>
            <w:r>
              <w:rPr>
                <w:b/>
              </w:rPr>
              <w:t>):</w:t>
            </w:r>
          </w:p>
          <w:p w:rsidR="009901F0" w:rsidRDefault="009901F0" w:rsidP="009901F0">
            <w:pPr>
              <w:rPr>
                <w:b/>
              </w:rPr>
            </w:pPr>
          </w:p>
          <w:p w:rsidR="009901F0" w:rsidRPr="00B32714" w:rsidRDefault="009901F0" w:rsidP="009901F0">
            <w:pPr>
              <w:rPr>
                <w:b/>
              </w:rPr>
            </w:pPr>
          </w:p>
        </w:tc>
      </w:tr>
      <w:tr w:rsidR="009901F0" w:rsidRPr="00B32714" w:rsidTr="007E7C40">
        <w:trPr>
          <w:trHeight w:val="1646"/>
        </w:trPr>
        <w:tc>
          <w:tcPr>
            <w:tcW w:w="10349" w:type="dxa"/>
            <w:gridSpan w:val="2"/>
            <w:shd w:val="clear" w:color="auto" w:fill="auto"/>
          </w:tcPr>
          <w:p w:rsidR="009901F0" w:rsidRPr="00B32714" w:rsidRDefault="009901F0" w:rsidP="009901F0">
            <w:pPr>
              <w:rPr>
                <w:b/>
              </w:rPr>
            </w:pPr>
            <w:r w:rsidRPr="00B32714">
              <w:rPr>
                <w:b/>
              </w:rPr>
              <w:lastRenderedPageBreak/>
              <w:t>Physiotherapy intervention</w:t>
            </w:r>
            <w:r w:rsidRPr="009901F0">
              <w:rPr>
                <w:b/>
              </w:rPr>
              <w:t>:</w:t>
            </w:r>
          </w:p>
          <w:p w:rsidR="009901F0" w:rsidRDefault="009901F0" w:rsidP="00867F9D">
            <w:pPr>
              <w:rPr>
                <w:b/>
              </w:rPr>
            </w:pPr>
          </w:p>
          <w:p w:rsidR="009901F0" w:rsidRPr="009901F0" w:rsidRDefault="009901F0" w:rsidP="009901F0"/>
          <w:p w:rsidR="009901F0" w:rsidRPr="009901F0" w:rsidRDefault="009901F0" w:rsidP="009901F0"/>
          <w:p w:rsidR="009901F0" w:rsidRDefault="009901F0" w:rsidP="009901F0"/>
          <w:p w:rsidR="009901F0" w:rsidRPr="009901F0" w:rsidRDefault="009901F0" w:rsidP="009901F0">
            <w:pPr>
              <w:tabs>
                <w:tab w:val="left" w:pos="3508"/>
              </w:tabs>
            </w:pPr>
          </w:p>
        </w:tc>
      </w:tr>
      <w:tr w:rsidR="009901F0" w:rsidRPr="00B32714" w:rsidTr="007E7C40">
        <w:trPr>
          <w:trHeight w:val="1646"/>
        </w:trPr>
        <w:tc>
          <w:tcPr>
            <w:tcW w:w="10349" w:type="dxa"/>
            <w:gridSpan w:val="2"/>
            <w:shd w:val="clear" w:color="auto" w:fill="auto"/>
          </w:tcPr>
          <w:p w:rsidR="009901F0" w:rsidRDefault="009901F0" w:rsidP="00867F9D">
            <w:pPr>
              <w:rPr>
                <w:b/>
              </w:rPr>
            </w:pPr>
            <w:r>
              <w:rPr>
                <w:b/>
              </w:rPr>
              <w:t>Consent:</w:t>
            </w:r>
          </w:p>
          <w:p w:rsidR="009901F0" w:rsidRDefault="009901F0" w:rsidP="00867F9D">
            <w:pPr>
              <w:rPr>
                <w:b/>
              </w:rPr>
            </w:pPr>
          </w:p>
          <w:p w:rsidR="009901F0" w:rsidRDefault="009901F0" w:rsidP="00867F9D">
            <w:pPr>
              <w:rPr>
                <w:b/>
              </w:rPr>
            </w:pPr>
          </w:p>
          <w:p w:rsidR="009901F0" w:rsidRDefault="009901F0" w:rsidP="00867F9D">
            <w:pPr>
              <w:rPr>
                <w:b/>
              </w:rPr>
            </w:pPr>
          </w:p>
          <w:p w:rsidR="009901F0" w:rsidRDefault="009901F0" w:rsidP="00867F9D">
            <w:pPr>
              <w:rPr>
                <w:b/>
              </w:rPr>
            </w:pPr>
          </w:p>
          <w:p w:rsidR="009901F0" w:rsidRPr="00B32714" w:rsidRDefault="009901F0" w:rsidP="00867F9D">
            <w:pPr>
              <w:rPr>
                <w:b/>
              </w:rPr>
            </w:pPr>
          </w:p>
        </w:tc>
      </w:tr>
    </w:tbl>
    <w:p w:rsidR="00634A24" w:rsidRDefault="00634A24" w:rsidP="007E7C40">
      <w:pPr>
        <w:spacing w:line="360" w:lineRule="auto"/>
        <w:ind w:left="-720"/>
        <w:rPr>
          <w:b/>
          <w:szCs w:val="32"/>
        </w:rPr>
      </w:pPr>
    </w:p>
    <w:p w:rsidR="000C657B" w:rsidRDefault="000C657B" w:rsidP="000C657B">
      <w:pPr>
        <w:spacing w:line="360" w:lineRule="auto"/>
        <w:ind w:hanging="709"/>
        <w:rPr>
          <w:b/>
          <w:szCs w:val="32"/>
        </w:rPr>
      </w:pPr>
    </w:p>
    <w:p w:rsidR="000C657B" w:rsidRDefault="00320957" w:rsidP="000C657B">
      <w:pPr>
        <w:spacing w:line="360" w:lineRule="auto"/>
        <w:ind w:hanging="709"/>
        <w:rPr>
          <w:b/>
          <w:szCs w:val="32"/>
        </w:rPr>
      </w:pPr>
      <w:r w:rsidRPr="00B32714">
        <w:rPr>
          <w:b/>
          <w:szCs w:val="32"/>
        </w:rPr>
        <w:t>Physiotherapist:</w:t>
      </w:r>
      <w:r w:rsidRPr="00B32714">
        <w:rPr>
          <w:b/>
          <w:szCs w:val="32"/>
        </w:rPr>
        <w:tab/>
      </w:r>
      <w:r w:rsidRPr="00B32714">
        <w:rPr>
          <w:b/>
          <w:szCs w:val="32"/>
        </w:rPr>
        <w:tab/>
      </w:r>
      <w:r w:rsidRPr="00B32714">
        <w:rPr>
          <w:b/>
          <w:szCs w:val="32"/>
        </w:rPr>
        <w:tab/>
      </w:r>
      <w:r w:rsidRPr="00B32714">
        <w:rPr>
          <w:b/>
          <w:szCs w:val="32"/>
        </w:rPr>
        <w:tab/>
      </w:r>
      <w:r w:rsidR="000C657B">
        <w:rPr>
          <w:b/>
          <w:szCs w:val="32"/>
        </w:rPr>
        <w:tab/>
      </w:r>
      <w:r w:rsidR="000C657B">
        <w:rPr>
          <w:b/>
          <w:szCs w:val="32"/>
        </w:rPr>
        <w:tab/>
      </w:r>
      <w:r w:rsidRPr="00B32714">
        <w:rPr>
          <w:b/>
          <w:szCs w:val="32"/>
        </w:rPr>
        <w:t>Designation:</w:t>
      </w:r>
    </w:p>
    <w:p w:rsidR="00634A24" w:rsidRPr="00B32714" w:rsidRDefault="00320957" w:rsidP="000C657B">
      <w:pPr>
        <w:spacing w:line="360" w:lineRule="auto"/>
        <w:ind w:left="-720"/>
        <w:rPr>
          <w:b/>
          <w:szCs w:val="32"/>
        </w:rPr>
      </w:pPr>
      <w:r w:rsidRPr="00B32714">
        <w:rPr>
          <w:b/>
          <w:szCs w:val="32"/>
        </w:rPr>
        <w:t>Signature:</w:t>
      </w:r>
      <w:r w:rsidRPr="00B32714">
        <w:rPr>
          <w:b/>
          <w:szCs w:val="32"/>
        </w:rPr>
        <w:tab/>
      </w:r>
      <w:r w:rsidRPr="00B32714">
        <w:rPr>
          <w:b/>
          <w:szCs w:val="32"/>
        </w:rPr>
        <w:tab/>
      </w:r>
      <w:r w:rsidRPr="00B32714">
        <w:rPr>
          <w:b/>
          <w:szCs w:val="32"/>
        </w:rPr>
        <w:tab/>
      </w:r>
      <w:r w:rsidRPr="00B32714">
        <w:rPr>
          <w:b/>
          <w:szCs w:val="32"/>
        </w:rPr>
        <w:tab/>
      </w:r>
      <w:r w:rsidRPr="00B32714">
        <w:rPr>
          <w:b/>
          <w:szCs w:val="32"/>
        </w:rPr>
        <w:tab/>
      </w:r>
      <w:r w:rsidR="000C657B">
        <w:rPr>
          <w:b/>
          <w:szCs w:val="32"/>
        </w:rPr>
        <w:tab/>
      </w:r>
      <w:r w:rsidR="000C657B">
        <w:rPr>
          <w:b/>
          <w:szCs w:val="32"/>
        </w:rPr>
        <w:tab/>
      </w:r>
      <w:r w:rsidRPr="00B32714">
        <w:rPr>
          <w:b/>
          <w:szCs w:val="32"/>
        </w:rPr>
        <w:t>Date of this assessment:</w:t>
      </w:r>
    </w:p>
    <w:p w:rsidR="007C0265" w:rsidRPr="00B32714" w:rsidRDefault="007C0265" w:rsidP="002D5BAE"/>
    <w:p w:rsidR="007C0265" w:rsidRPr="00C244E1" w:rsidRDefault="007C0265" w:rsidP="007C0265">
      <w:pPr>
        <w:ind w:right="-1050" w:hanging="1418"/>
      </w:pPr>
    </w:p>
    <w:sectPr w:rsidR="007C0265" w:rsidRPr="00C244E1" w:rsidSect="00790C67">
      <w:footerReference w:type="even" r:id="rId9"/>
      <w:footerReference w:type="default" r:id="rId10"/>
      <w:pgSz w:w="11906" w:h="16838"/>
      <w:pgMar w:top="425" w:right="1797" w:bottom="244" w:left="1797" w:header="720" w:footer="1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265" w:rsidRDefault="007C0265" w:rsidP="007C0265">
      <w:r>
        <w:separator/>
      </w:r>
    </w:p>
  </w:endnote>
  <w:endnote w:type="continuationSeparator" w:id="0">
    <w:p w:rsidR="007C0265" w:rsidRDefault="007C0265" w:rsidP="007C0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1F0" w:rsidRPr="00C244E1" w:rsidRDefault="009901F0" w:rsidP="009901F0">
    <w:pPr>
      <w:ind w:right="-1050" w:hanging="1418"/>
    </w:pPr>
    <w:r w:rsidRPr="00B32714">
      <w:rPr>
        <w:sz w:val="18"/>
        <w:szCs w:val="18"/>
      </w:rPr>
      <w:t xml:space="preserve">Nightingale Hammerson </w:t>
    </w:r>
    <w:r>
      <w:rPr>
        <w:sz w:val="18"/>
        <w:szCs w:val="18"/>
      </w:rPr>
      <w:t>May 2016</w:t>
    </w:r>
    <w:r w:rsidRPr="00B32714">
      <w:tab/>
    </w:r>
    <w:r w:rsidRPr="00B32714">
      <w:tab/>
    </w:r>
    <w:r w:rsidRPr="00B32714">
      <w:tab/>
    </w:r>
    <w:r w:rsidRPr="00B32714">
      <w:tab/>
    </w:r>
    <w:r w:rsidRPr="00B32714">
      <w:tab/>
    </w:r>
    <w:r w:rsidRPr="00B32714">
      <w:tab/>
      <w:t xml:space="preserve">                         </w:t>
    </w:r>
    <w:r>
      <w:t xml:space="preserve">                C14b – Page 2</w:t>
    </w:r>
    <w:r w:rsidRPr="00B32714">
      <w:t xml:space="preserve"> of</w:t>
    </w:r>
    <w:r>
      <w:t xml:space="preserve"> 2 </w:t>
    </w:r>
  </w:p>
  <w:p w:rsidR="009901F0" w:rsidRDefault="009901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1F0" w:rsidRPr="00C244E1" w:rsidRDefault="009901F0" w:rsidP="009901F0">
    <w:pPr>
      <w:ind w:right="-1050" w:hanging="1418"/>
    </w:pPr>
    <w:r w:rsidRPr="00B32714">
      <w:rPr>
        <w:sz w:val="18"/>
        <w:szCs w:val="18"/>
      </w:rPr>
      <w:t xml:space="preserve">Nightingale Hammerson </w:t>
    </w:r>
    <w:r>
      <w:rPr>
        <w:sz w:val="18"/>
        <w:szCs w:val="18"/>
      </w:rPr>
      <w:t>May 2016</w:t>
    </w:r>
    <w:r w:rsidRPr="00B32714">
      <w:tab/>
    </w:r>
    <w:r w:rsidRPr="00B32714">
      <w:tab/>
    </w:r>
    <w:r w:rsidRPr="00B32714">
      <w:tab/>
    </w:r>
    <w:r w:rsidRPr="00B32714">
      <w:tab/>
    </w:r>
    <w:r w:rsidRPr="00B32714">
      <w:tab/>
    </w:r>
    <w:r w:rsidRPr="00B32714">
      <w:tab/>
      <w:t xml:space="preserve">                         </w:t>
    </w:r>
    <w:r w:rsidR="00790C67">
      <w:t xml:space="preserve">                C14b – Page 1</w:t>
    </w:r>
    <w:r w:rsidRPr="00B32714">
      <w:t xml:space="preserve"> of</w:t>
    </w:r>
    <w:r>
      <w:t xml:space="preserve"> 2 </w:t>
    </w:r>
  </w:p>
  <w:p w:rsidR="009901F0" w:rsidRDefault="009901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265" w:rsidRDefault="007C0265" w:rsidP="007C0265">
      <w:r>
        <w:separator/>
      </w:r>
    </w:p>
  </w:footnote>
  <w:footnote w:type="continuationSeparator" w:id="0">
    <w:p w:rsidR="007C0265" w:rsidRDefault="007C0265" w:rsidP="007C02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c3tzQ1MzcxMDcxMzVT0lEKTi0uzszPAymwrAUA0fTKwywAAAA="/>
  </w:docVars>
  <w:rsids>
    <w:rsidRoot w:val="00BA1D37"/>
    <w:rsid w:val="00045985"/>
    <w:rsid w:val="000C657B"/>
    <w:rsid w:val="001B4868"/>
    <w:rsid w:val="002D5BAE"/>
    <w:rsid w:val="00320957"/>
    <w:rsid w:val="00392813"/>
    <w:rsid w:val="0044753C"/>
    <w:rsid w:val="00482FF3"/>
    <w:rsid w:val="00566DE8"/>
    <w:rsid w:val="005E7B51"/>
    <w:rsid w:val="006118CB"/>
    <w:rsid w:val="00634A24"/>
    <w:rsid w:val="00790C67"/>
    <w:rsid w:val="007C0265"/>
    <w:rsid w:val="007D1F7B"/>
    <w:rsid w:val="007E7C40"/>
    <w:rsid w:val="00867F9D"/>
    <w:rsid w:val="009901F0"/>
    <w:rsid w:val="00A509AB"/>
    <w:rsid w:val="00B32714"/>
    <w:rsid w:val="00BA1D37"/>
    <w:rsid w:val="00BD7674"/>
    <w:rsid w:val="00C244E1"/>
    <w:rsid w:val="00C7506F"/>
    <w:rsid w:val="00D0053D"/>
    <w:rsid w:val="00DD734F"/>
    <w:rsid w:val="00F82A8D"/>
    <w:rsid w:val="00F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24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5E7B51"/>
    <w:rPr>
      <w:i/>
      <w:iCs/>
    </w:rPr>
  </w:style>
  <w:style w:type="paragraph" w:styleId="z-TopofForm">
    <w:name w:val="HTML Top of Form"/>
    <w:basedOn w:val="Normal"/>
    <w:next w:val="Normal"/>
    <w:hidden/>
    <w:rsid w:val="005E7B5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5E7B5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3209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82FF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FF3"/>
    <w:rPr>
      <w:sz w:val="24"/>
      <w:szCs w:val="24"/>
    </w:rPr>
  </w:style>
  <w:style w:type="paragraph" w:styleId="Footer">
    <w:name w:val="footer"/>
    <w:basedOn w:val="Normal"/>
    <w:link w:val="FooterChar"/>
    <w:rsid w:val="007C02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C026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24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5E7B51"/>
    <w:rPr>
      <w:i/>
      <w:iCs/>
    </w:rPr>
  </w:style>
  <w:style w:type="paragraph" w:styleId="z-TopofForm">
    <w:name w:val="HTML Top of Form"/>
    <w:basedOn w:val="Normal"/>
    <w:next w:val="Normal"/>
    <w:hidden/>
    <w:rsid w:val="005E7B5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5E7B5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3209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82FF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FF3"/>
    <w:rPr>
      <w:sz w:val="24"/>
      <w:szCs w:val="24"/>
    </w:rPr>
  </w:style>
  <w:style w:type="paragraph" w:styleId="Footer">
    <w:name w:val="footer"/>
    <w:basedOn w:val="Normal"/>
    <w:link w:val="FooterChar"/>
    <w:rsid w:val="007C02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C026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957008">
      <w:bodyDiv w:val="1"/>
      <w:marLeft w:val="20"/>
      <w:marRight w:val="20"/>
      <w:marTop w:val="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48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4" w:color="000000"/>
            <w:bottom w:val="single" w:sz="2" w:space="0" w:color="000000"/>
            <w:right w:val="single" w:sz="2" w:space="4" w:color="000000"/>
          </w:divBdr>
          <w:divsChild>
            <w:div w:id="456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27840">
                      <w:marLeft w:val="0"/>
                      <w:marRight w:val="0"/>
                      <w:marTop w:val="0"/>
                      <w:marBottom w:val="14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08454447">
                          <w:marLeft w:val="16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7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8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522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9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739344">
                                  <w:marLeft w:val="99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BAA3D-2280-4039-A7D0-0414D24DA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843DBB2A</Template>
  <TotalTime>1</TotalTime>
  <Pages>2</Pages>
  <Words>65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PHYSIOTHERAPY ASSESSMENT</vt:lpstr>
    </vt:vector>
  </TitlesOfParts>
  <Company>Virtual IT</Company>
  <LinksUpToDate>false</LinksUpToDate>
  <CharactersWithSpaces>672</CharactersWithSpaces>
  <SharedDoc>false</SharedDoc>
  <HLinks>
    <vt:vector size="6" baseType="variant">
      <vt:variant>
        <vt:i4>7209002</vt:i4>
      </vt:variant>
      <vt:variant>
        <vt:i4>0</vt:i4>
      </vt:variant>
      <vt:variant>
        <vt:i4>0</vt:i4>
      </vt:variant>
      <vt:variant>
        <vt:i4>5</vt:i4>
      </vt:variant>
      <vt:variant>
        <vt:lpwstr>http://www.nightingale.org.uk/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PHYSIOTHERAPY ASSESSMENT</dc:title>
  <dc:creator>ngh-therapy</dc:creator>
  <cp:lastModifiedBy>Anna Ciejek</cp:lastModifiedBy>
  <cp:revision>3</cp:revision>
  <cp:lastPrinted>2016-01-26T12:52:00Z</cp:lastPrinted>
  <dcterms:created xsi:type="dcterms:W3CDTF">2016-05-25T13:13:00Z</dcterms:created>
  <dcterms:modified xsi:type="dcterms:W3CDTF">2016-05-25T13:15:00Z</dcterms:modified>
</cp:coreProperties>
</file>