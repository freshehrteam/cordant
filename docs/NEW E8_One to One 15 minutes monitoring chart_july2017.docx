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88"/>
        <w:gridCol w:w="2254"/>
        <w:gridCol w:w="2254"/>
        <w:gridCol w:w="2254"/>
      </w:tblGrid>
      <w:tr w:rsidR="00D06A4B" w:rsidRPr="00963F3B" w:rsidTr="00963F3B">
        <w:tc>
          <w:tcPr>
            <w:tcW w:w="90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A4B" w:rsidRPr="00963F3B" w:rsidRDefault="00D06A4B" w:rsidP="00D06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b/>
                <w:sz w:val="24"/>
                <w:szCs w:val="24"/>
              </w:rPr>
              <w:t>Daytime monitoring</w:t>
            </w:r>
          </w:p>
          <w:p w:rsidR="00D06A4B" w:rsidRPr="00963F3B" w:rsidRDefault="00D06A4B" w:rsidP="00D06A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  <w:tcBorders>
              <w:top w:val="single" w:sz="4" w:space="0" w:color="auto"/>
            </w:tcBorders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08.15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08.45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02E7" w:rsidRPr="00963F3B" w:rsidRDefault="00C802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88"/>
        <w:gridCol w:w="2254"/>
        <w:gridCol w:w="2254"/>
        <w:gridCol w:w="2254"/>
      </w:tblGrid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11.45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88"/>
        <w:gridCol w:w="2254"/>
        <w:gridCol w:w="2254"/>
        <w:gridCol w:w="2254"/>
      </w:tblGrid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13.15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12.30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88"/>
        <w:gridCol w:w="2254"/>
        <w:gridCol w:w="2254"/>
        <w:gridCol w:w="2254"/>
      </w:tblGrid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14.15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15.15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15.45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88"/>
        <w:gridCol w:w="2254"/>
        <w:gridCol w:w="2254"/>
        <w:gridCol w:w="2254"/>
      </w:tblGrid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17.15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963F3B">
        <w:tc>
          <w:tcPr>
            <w:tcW w:w="2288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78D" w:rsidRPr="00963F3B" w:rsidTr="002F2461"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2F2461"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19.15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2F2461"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2F2461"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19.45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3F3B" w:rsidRDefault="00963F3B" w:rsidP="00FD6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479597745"/>
    </w:p>
    <w:p w:rsidR="00963F3B" w:rsidRDefault="00D06A4B" w:rsidP="00FD6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F3B">
        <w:rPr>
          <w:rFonts w:ascii="Times New Roman" w:hAnsi="Times New Roman" w:cs="Times New Roman"/>
          <w:b/>
          <w:sz w:val="24"/>
          <w:szCs w:val="24"/>
          <w:u w:val="single"/>
        </w:rPr>
        <w:t xml:space="preserve">Key: </w:t>
      </w:r>
    </w:p>
    <w:p w:rsidR="00D06A4B" w:rsidRPr="00963F3B" w:rsidRDefault="00D06A4B" w:rsidP="00FD6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A  - Calm/settled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D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>- Doing activities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>H - Verbal aggression</w:t>
      </w:r>
    </w:p>
    <w:p w:rsidR="00D06A4B" w:rsidRPr="00963F3B" w:rsidRDefault="00FA3AC8" w:rsidP="00FD62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B  - Sleeping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E  -  </w:t>
      </w:r>
      <w:r w:rsidR="00D06A4B" w:rsidRPr="00963F3B">
        <w:rPr>
          <w:rFonts w:ascii="Times New Roman" w:hAnsi="Times New Roman" w:cs="Times New Roman"/>
          <w:b/>
          <w:i/>
          <w:sz w:val="24"/>
          <w:szCs w:val="24"/>
        </w:rPr>
        <w:t>Resisting car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e                    I – Physical </w:t>
      </w:r>
      <w:r w:rsidR="00D06A4B" w:rsidRPr="00963F3B">
        <w:rPr>
          <w:rFonts w:ascii="Times New Roman" w:hAnsi="Times New Roman" w:cs="Times New Roman"/>
          <w:b/>
          <w:i/>
          <w:sz w:val="24"/>
          <w:szCs w:val="24"/>
        </w:rPr>
        <w:t>aggression</w:t>
      </w:r>
    </w:p>
    <w:p w:rsidR="00D06A4B" w:rsidRPr="00963F3B" w:rsidRDefault="00D06A4B" w:rsidP="00FD62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C  - Eating/drinking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F – Refusing 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meds        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>J – Damage to property</w:t>
      </w:r>
    </w:p>
    <w:p w:rsidR="00D06A4B" w:rsidRPr="00963F3B" w:rsidRDefault="00D06A4B" w:rsidP="00FD62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K – Using the toilet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  </w:t>
      </w:r>
      <w:r w:rsidR="009D14A4"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L – Withdrawn        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  <w:r w:rsidR="009D14A4"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M - Restless </w:t>
      </w:r>
      <w:r w:rsidR="009D14A4" w:rsidRP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</w:p>
    <w:tbl>
      <w:tblPr>
        <w:tblStyle w:val="TableGrid"/>
        <w:tblpPr w:leftFromText="180" w:rightFromText="180" w:vertAnchor="page" w:horzAnchor="margin" w:tblpX="-351" w:tblpY="14251"/>
        <w:tblW w:w="9845" w:type="dxa"/>
        <w:tblLook w:val="04A0" w:firstRow="1" w:lastRow="0" w:firstColumn="1" w:lastColumn="0" w:noHBand="0" w:noVBand="1"/>
      </w:tblPr>
      <w:tblGrid>
        <w:gridCol w:w="9845"/>
      </w:tblGrid>
      <w:tr w:rsidR="00FD62C6" w:rsidRPr="00963F3B" w:rsidTr="00FD62C6">
        <w:trPr>
          <w:trHeight w:val="780"/>
        </w:trPr>
        <w:tc>
          <w:tcPr>
            <w:tcW w:w="9845" w:type="dxa"/>
          </w:tcPr>
          <w:bookmarkEnd w:id="0"/>
          <w:p w:rsidR="00FD62C6" w:rsidRPr="00963F3B" w:rsidRDefault="00FD62C6" w:rsidP="00FD6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b/>
                <w:sz w:val="24"/>
                <w:szCs w:val="24"/>
              </w:rPr>
              <w:t>One to one carer to summarise observations/interventions for the shift in this box:</w:t>
            </w:r>
          </w:p>
          <w:p w:rsidR="00FD62C6" w:rsidRPr="00963F3B" w:rsidRDefault="00FD62C6" w:rsidP="00FD62C6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2C6" w:rsidRDefault="00FD62C6" w:rsidP="00FD62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2C6" w:rsidRDefault="00FD62C6" w:rsidP="00FD62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2C6" w:rsidRPr="00963F3B" w:rsidRDefault="00FD62C6" w:rsidP="00FD6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D62C6" w:rsidRPr="00963F3B" w:rsidRDefault="00FD62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Nigh time monitoring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6A4B" w:rsidRPr="00963F3B" w:rsidTr="008B61E0"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8B61E0"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21.15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8B61E0"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20.30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21.30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8B61E0"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20.45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21.45</w:t>
            </w:r>
          </w:p>
        </w:tc>
        <w:tc>
          <w:tcPr>
            <w:tcW w:w="2254" w:type="dxa"/>
          </w:tcPr>
          <w:p w:rsidR="00D06A4B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78D" w:rsidRPr="00963F3B" w:rsidTr="00A31954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23.00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A31954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D06A4B" w:rsidP="00D06A4B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6831" w:rsidRPr="00963F3B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A31954">
        <w:tc>
          <w:tcPr>
            <w:tcW w:w="2254" w:type="dxa"/>
          </w:tcPr>
          <w:p w:rsidR="00E9778D" w:rsidRPr="00963F3B" w:rsidRDefault="00D06A4B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22:</w:t>
            </w:r>
            <w:r w:rsidR="00B06831" w:rsidRPr="00963F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23.30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A31954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22:45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E9778D" w:rsidRPr="00963F3B">
              <w:rPr>
                <w:rFonts w:ascii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78D" w:rsidRPr="00963F3B" w:rsidTr="00EA7508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79597516"/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01.00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EA7508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24:15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01.1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EA7508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24:3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01.30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8D" w:rsidRPr="00963F3B" w:rsidTr="00EA7508"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24:45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E9778D" w:rsidRPr="00963F3B" w:rsidRDefault="00B06831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:45</w:t>
            </w:r>
          </w:p>
        </w:tc>
        <w:tc>
          <w:tcPr>
            <w:tcW w:w="2254" w:type="dxa"/>
          </w:tcPr>
          <w:p w:rsidR="00E9778D" w:rsidRPr="00963F3B" w:rsidRDefault="00E9778D" w:rsidP="00E9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:rsidR="00E9778D" w:rsidRPr="00963F3B" w:rsidRDefault="00E97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6A4B" w:rsidRPr="00963F3B" w:rsidTr="00114D95"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03.00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02:15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03.15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65FD" w:rsidRPr="00963F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03.30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65FD" w:rsidRPr="00963F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:45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B06831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:45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6A4B" w:rsidRPr="00963F3B" w:rsidRDefault="00D06A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6A4B" w:rsidRPr="00963F3B" w:rsidTr="00114D95"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05:00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05.15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04:</w:t>
            </w:r>
            <w:r w:rsidR="009B65FD" w:rsidRPr="00963F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05:30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04:45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:45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6A4B" w:rsidRPr="00963F3B" w:rsidRDefault="00D06A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6A4B" w:rsidRPr="00963F3B" w:rsidTr="00114D95"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06:15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06:</w:t>
            </w:r>
            <w:r w:rsidR="009B65FD" w:rsidRPr="00963F3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07:30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4B" w:rsidRPr="00963F3B" w:rsidTr="00114D95"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06:45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06A4B" w:rsidRPr="00963F3B" w:rsidRDefault="009B65FD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D06A4B" w:rsidRPr="00963F3B">
              <w:rPr>
                <w:rFonts w:ascii="Times New Roman" w:hAnsi="Times New Roman" w:cs="Times New Roman"/>
                <w:sz w:val="24"/>
                <w:szCs w:val="24"/>
              </w:rPr>
              <w:t>:45</w:t>
            </w:r>
          </w:p>
        </w:tc>
        <w:tc>
          <w:tcPr>
            <w:tcW w:w="2254" w:type="dxa"/>
          </w:tcPr>
          <w:p w:rsidR="00D06A4B" w:rsidRPr="00963F3B" w:rsidRDefault="00D06A4B" w:rsidP="00114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3F3B" w:rsidRDefault="00963F3B" w:rsidP="00FD6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3F3B" w:rsidRDefault="00D06A4B" w:rsidP="00FD6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F3B">
        <w:rPr>
          <w:rFonts w:ascii="Times New Roman" w:hAnsi="Times New Roman" w:cs="Times New Roman"/>
          <w:b/>
          <w:sz w:val="24"/>
          <w:szCs w:val="24"/>
          <w:u w:val="single"/>
        </w:rPr>
        <w:t xml:space="preserve">Key: </w:t>
      </w:r>
    </w:p>
    <w:p w:rsidR="009D14A4" w:rsidRPr="00963F3B" w:rsidRDefault="009D14A4" w:rsidP="00FD6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A  - Calm/settled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D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>- Doing activities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H - Verbal aggression</w:t>
      </w:r>
    </w:p>
    <w:p w:rsidR="009D14A4" w:rsidRPr="00963F3B" w:rsidRDefault="009D14A4" w:rsidP="00FD62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B  - Sleeping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</w:t>
      </w:r>
      <w:r w:rsidR="00051094"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E  -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>Resisting car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e              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>I – Physical aggression</w:t>
      </w:r>
    </w:p>
    <w:p w:rsidR="009D14A4" w:rsidRPr="00963F3B" w:rsidRDefault="009D14A4" w:rsidP="00FD62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C  - Eating/drinking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F – Refusing 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meds         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>J – Damage to property</w:t>
      </w:r>
    </w:p>
    <w:p w:rsidR="00FD62C6" w:rsidRDefault="009D14A4" w:rsidP="00FD62C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3F3B">
        <w:rPr>
          <w:rFonts w:ascii="Times New Roman" w:hAnsi="Times New Roman" w:cs="Times New Roman"/>
          <w:b/>
          <w:i/>
          <w:sz w:val="24"/>
          <w:szCs w:val="24"/>
        </w:rPr>
        <w:t>K – Using the toilet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L – Withdrawn        </w:t>
      </w:r>
      <w:r w:rsidR="00963F3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 xml:space="preserve">M - Restless </w:t>
      </w:r>
      <w:r w:rsidRPr="00963F3B">
        <w:rPr>
          <w:rFonts w:ascii="Times New Roman" w:hAnsi="Times New Roman" w:cs="Times New Roman"/>
          <w:b/>
          <w:i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="-318" w:tblpY="14371"/>
        <w:tblW w:w="9845" w:type="dxa"/>
        <w:tblLook w:val="04A0" w:firstRow="1" w:lastRow="0" w:firstColumn="1" w:lastColumn="0" w:noHBand="0" w:noVBand="1"/>
      </w:tblPr>
      <w:tblGrid>
        <w:gridCol w:w="9845"/>
      </w:tblGrid>
      <w:tr w:rsidR="00FD62C6" w:rsidRPr="00963F3B" w:rsidTr="006E72E1">
        <w:trPr>
          <w:trHeight w:val="780"/>
        </w:trPr>
        <w:tc>
          <w:tcPr>
            <w:tcW w:w="9845" w:type="dxa"/>
          </w:tcPr>
          <w:p w:rsidR="00FD62C6" w:rsidRPr="00963F3B" w:rsidRDefault="00FD62C6" w:rsidP="006E72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F3B">
              <w:rPr>
                <w:rFonts w:ascii="Times New Roman" w:hAnsi="Times New Roman" w:cs="Times New Roman"/>
                <w:b/>
                <w:sz w:val="24"/>
                <w:szCs w:val="24"/>
              </w:rPr>
              <w:t>One to one carer to summarise observations/interventions for the shift in this box:</w:t>
            </w:r>
          </w:p>
          <w:p w:rsidR="00FD62C6" w:rsidRPr="00963F3B" w:rsidRDefault="00FD62C6" w:rsidP="006E72E1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2C6" w:rsidRDefault="00FD62C6" w:rsidP="006E7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62C6" w:rsidRDefault="00FD62C6" w:rsidP="006E72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62C6" w:rsidRPr="00FD62C6" w:rsidRDefault="00FD62C6" w:rsidP="006E72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D62C6" w:rsidRDefault="00FD62C6" w:rsidP="00FD62C6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FD62C6" w:rsidRPr="00963F3B" w:rsidRDefault="00FD62C6" w:rsidP="00963F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D62C6" w:rsidRPr="00963F3B" w:rsidSect="00FD62C6">
      <w:headerReference w:type="default" r:id="rId7"/>
      <w:footerReference w:type="default" r:id="rId8"/>
      <w:pgSz w:w="11906" w:h="16838"/>
      <w:pgMar w:top="38" w:right="707" w:bottom="851" w:left="1440" w:header="510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8DD" w:rsidRDefault="004B48DD" w:rsidP="00E9778D">
      <w:pPr>
        <w:spacing w:after="0" w:line="240" w:lineRule="auto"/>
      </w:pPr>
      <w:r>
        <w:separator/>
      </w:r>
    </w:p>
  </w:endnote>
  <w:endnote w:type="continuationSeparator" w:id="0">
    <w:p w:rsidR="004B48DD" w:rsidRDefault="004B48DD" w:rsidP="00E9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F3B" w:rsidRPr="00963F3B" w:rsidRDefault="00963F3B" w:rsidP="00963F3B">
    <w:pPr>
      <w:spacing w:after="0" w:line="240" w:lineRule="auto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     </w:t>
    </w:r>
    <w:r w:rsidRPr="00963F3B">
      <w:rPr>
        <w:rFonts w:ascii="Times New Roman" w:hAnsi="Times New Roman" w:cs="Times New Roman"/>
        <w:sz w:val="24"/>
        <w:szCs w:val="24"/>
      </w:rPr>
      <w:t xml:space="preserve">E5 - Page </w:t>
    </w:r>
    <w:r w:rsidRPr="00963F3B">
      <w:rPr>
        <w:rFonts w:ascii="Times New Roman" w:hAnsi="Times New Roman" w:cs="Times New Roman"/>
        <w:bCs/>
        <w:sz w:val="24"/>
        <w:szCs w:val="24"/>
      </w:rPr>
      <w:fldChar w:fldCharType="begin"/>
    </w:r>
    <w:r w:rsidRPr="00963F3B">
      <w:rPr>
        <w:rFonts w:ascii="Times New Roman" w:hAnsi="Times New Roman" w:cs="Times New Roman"/>
        <w:bCs/>
        <w:sz w:val="24"/>
        <w:szCs w:val="24"/>
      </w:rPr>
      <w:instrText xml:space="preserve"> PAGE </w:instrText>
    </w:r>
    <w:r w:rsidRPr="00963F3B">
      <w:rPr>
        <w:rFonts w:ascii="Times New Roman" w:hAnsi="Times New Roman" w:cs="Times New Roman"/>
        <w:bCs/>
        <w:sz w:val="24"/>
        <w:szCs w:val="24"/>
      </w:rPr>
      <w:fldChar w:fldCharType="separate"/>
    </w:r>
    <w:r w:rsidR="00FD62C6">
      <w:rPr>
        <w:rFonts w:ascii="Times New Roman" w:hAnsi="Times New Roman" w:cs="Times New Roman"/>
        <w:bCs/>
        <w:noProof/>
        <w:sz w:val="24"/>
        <w:szCs w:val="24"/>
      </w:rPr>
      <w:t>1</w:t>
    </w:r>
    <w:r w:rsidRPr="00963F3B">
      <w:rPr>
        <w:rFonts w:ascii="Times New Roman" w:hAnsi="Times New Roman" w:cs="Times New Roman"/>
        <w:bCs/>
        <w:sz w:val="24"/>
        <w:szCs w:val="24"/>
      </w:rPr>
      <w:fldChar w:fldCharType="end"/>
    </w:r>
    <w:r w:rsidRPr="00963F3B">
      <w:rPr>
        <w:rFonts w:ascii="Times New Roman" w:hAnsi="Times New Roman" w:cs="Times New Roman"/>
        <w:sz w:val="24"/>
        <w:szCs w:val="24"/>
      </w:rPr>
      <w:t xml:space="preserve"> of </w:t>
    </w:r>
    <w:r w:rsidRPr="00963F3B">
      <w:rPr>
        <w:rFonts w:ascii="Times New Roman" w:hAnsi="Times New Roman" w:cs="Times New Roman"/>
        <w:bCs/>
        <w:sz w:val="24"/>
        <w:szCs w:val="24"/>
      </w:rPr>
      <w:fldChar w:fldCharType="begin"/>
    </w:r>
    <w:r w:rsidRPr="00963F3B">
      <w:rPr>
        <w:rFonts w:ascii="Times New Roman" w:hAnsi="Times New Roman" w:cs="Times New Roman"/>
        <w:bCs/>
        <w:sz w:val="24"/>
        <w:szCs w:val="24"/>
      </w:rPr>
      <w:instrText xml:space="preserve"> NUMPAGES  </w:instrText>
    </w:r>
    <w:r w:rsidRPr="00963F3B">
      <w:rPr>
        <w:rFonts w:ascii="Times New Roman" w:hAnsi="Times New Roman" w:cs="Times New Roman"/>
        <w:bCs/>
        <w:sz w:val="24"/>
        <w:szCs w:val="24"/>
      </w:rPr>
      <w:fldChar w:fldCharType="separate"/>
    </w:r>
    <w:r w:rsidR="00FD62C6">
      <w:rPr>
        <w:rFonts w:ascii="Times New Roman" w:hAnsi="Times New Roman" w:cs="Times New Roman"/>
        <w:bCs/>
        <w:noProof/>
        <w:sz w:val="24"/>
        <w:szCs w:val="24"/>
      </w:rPr>
      <w:t>2</w:t>
    </w:r>
    <w:r w:rsidRPr="00963F3B">
      <w:rPr>
        <w:rFonts w:ascii="Times New Roman" w:hAnsi="Times New Roman" w:cs="Times New Roman"/>
        <w:bCs/>
        <w:sz w:val="24"/>
        <w:szCs w:val="24"/>
      </w:rPr>
      <w:fldChar w:fldCharType="end"/>
    </w:r>
  </w:p>
  <w:p w:rsidR="00963F3B" w:rsidRPr="00963F3B" w:rsidRDefault="00963F3B" w:rsidP="00963F3B">
    <w:pPr>
      <w:spacing w:after="0" w:line="240" w:lineRule="auto"/>
      <w:ind w:hanging="851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Nightingale Hammerson July 2017; </w:t>
    </w:r>
    <w:r w:rsidRPr="00963F3B">
      <w:rPr>
        <w:rFonts w:ascii="Times New Roman" w:hAnsi="Times New Roman" w:cs="Times New Roman"/>
        <w:sz w:val="18"/>
        <w:szCs w:val="18"/>
      </w:rPr>
      <w:t xml:space="preserve">Adapted from NHS&amp; CHS Healthcare </w:t>
    </w:r>
    <w:r>
      <w:rPr>
        <w:rFonts w:ascii="Times New Roman" w:hAnsi="Times New Roman" w:cs="Times New Roman"/>
        <w:sz w:val="18"/>
        <w:szCs w:val="18"/>
      </w:rPr>
      <w:t>Wandsworth ‘One to One 15 minutes observation chart’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8DD" w:rsidRDefault="004B48DD" w:rsidP="00E9778D">
      <w:pPr>
        <w:spacing w:after="0" w:line="240" w:lineRule="auto"/>
      </w:pPr>
      <w:r>
        <w:separator/>
      </w:r>
    </w:p>
  </w:footnote>
  <w:footnote w:type="continuationSeparator" w:id="0">
    <w:p w:rsidR="004B48DD" w:rsidRDefault="004B48DD" w:rsidP="00E97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498"/>
      <w:gridCol w:w="1323"/>
      <w:gridCol w:w="6095"/>
    </w:tblGrid>
    <w:tr w:rsidR="00963F3B" w:rsidRPr="00963F3B" w:rsidTr="00963F3B">
      <w:trPr>
        <w:trHeight w:val="428"/>
      </w:trPr>
      <w:tc>
        <w:tcPr>
          <w:tcW w:w="4821" w:type="dxa"/>
          <w:gridSpan w:val="2"/>
          <w:shd w:val="clear" w:color="auto" w:fill="auto"/>
        </w:tcPr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GB"/>
            </w:rPr>
            <w:drawing>
              <wp:inline distT="0" distB="0" distL="0" distR="0" wp14:anchorId="33F18823" wp14:editId="54006D85">
                <wp:extent cx="2200275" cy="238125"/>
                <wp:effectExtent l="0" t="0" r="9525" b="9525"/>
                <wp:docPr id="2" name="Picture 2" descr="NightingaleHammerson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ightingaleHammerson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shd w:val="clear" w:color="auto" w:fill="auto"/>
        </w:tcPr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>E8</w:t>
          </w:r>
          <w:r w:rsidRPr="00963F3B"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 xml:space="preserve"> –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 xml:space="preserve">ONE TO ONE 15 MIN OBSERVATION CHART </w:t>
          </w:r>
          <w:r w:rsidRPr="00963F3B"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  <w:t xml:space="preserve"> </w:t>
          </w:r>
        </w:p>
      </w:tc>
    </w:tr>
    <w:tr w:rsidR="00963F3B" w:rsidRPr="00963F3B" w:rsidTr="00963F3B">
      <w:trPr>
        <w:trHeight w:val="245"/>
      </w:trPr>
      <w:tc>
        <w:tcPr>
          <w:tcW w:w="3498" w:type="dxa"/>
          <w:shd w:val="clear" w:color="auto" w:fill="auto"/>
        </w:tcPr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 w:rsidRPr="00963F3B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RESIDENT’S NAME:</w:t>
          </w:r>
        </w:p>
      </w:tc>
      <w:tc>
        <w:tcPr>
          <w:tcW w:w="1323" w:type="dxa"/>
          <w:shd w:val="clear" w:color="auto" w:fill="auto"/>
        </w:tcPr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 xml:space="preserve">          </w:t>
          </w:r>
          <w:r w:rsidRPr="00963F3B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UNIT:</w:t>
          </w:r>
        </w:p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6095" w:type="dxa"/>
          <w:shd w:val="clear" w:color="auto" w:fill="auto"/>
        </w:tcPr>
        <w:p w:rsidR="00963F3B" w:rsidRPr="00963F3B" w:rsidRDefault="00963F3B" w:rsidP="00963F3B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 xml:space="preserve">                                          </w:t>
          </w:r>
          <w:r w:rsidRPr="00963F3B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 xml:space="preserve">TODAY’S DATE: </w:t>
          </w:r>
        </w:p>
      </w:tc>
    </w:tr>
  </w:tbl>
  <w:p w:rsidR="00D06A4B" w:rsidRDefault="00D06A4B" w:rsidP="00D06A4B">
    <w:pPr>
      <w:pStyle w:val="Header"/>
      <w:rPr>
        <w:b/>
        <w:sz w:val="24"/>
        <w:szCs w:val="24"/>
        <w:u w:val="single"/>
      </w:rPr>
    </w:pPr>
  </w:p>
  <w:p w:rsidR="00E9778D" w:rsidRPr="00963F3B" w:rsidRDefault="00D06A4B" w:rsidP="00E9778D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963F3B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="00E9778D" w:rsidRPr="00963F3B">
      <w:rPr>
        <w:rFonts w:ascii="Times New Roman" w:hAnsi="Times New Roman" w:cs="Times New Roman"/>
        <w:b/>
        <w:sz w:val="28"/>
        <w:szCs w:val="28"/>
        <w:u w:val="single"/>
      </w:rPr>
      <w:t xml:space="preserve">One to one </w:t>
    </w:r>
    <w:r w:rsidR="009B65FD" w:rsidRPr="00963F3B">
      <w:rPr>
        <w:rFonts w:ascii="Times New Roman" w:hAnsi="Times New Roman" w:cs="Times New Roman"/>
        <w:b/>
        <w:sz w:val="28"/>
        <w:szCs w:val="28"/>
        <w:u w:val="single"/>
      </w:rPr>
      <w:t xml:space="preserve">15min </w:t>
    </w:r>
    <w:r w:rsidR="00E9778D" w:rsidRPr="00963F3B">
      <w:rPr>
        <w:rFonts w:ascii="Times New Roman" w:hAnsi="Times New Roman" w:cs="Times New Roman"/>
        <w:b/>
        <w:sz w:val="28"/>
        <w:szCs w:val="28"/>
        <w:u w:val="single"/>
      </w:rPr>
      <w:t>observation chart</w:t>
    </w:r>
  </w:p>
  <w:p w:rsidR="00FD62C6" w:rsidRPr="00FD62C6" w:rsidRDefault="00FD62C6" w:rsidP="00E9778D">
    <w:pPr>
      <w:pStyle w:val="Header"/>
      <w:rPr>
        <w:rFonts w:ascii="Times New Roman" w:hAnsi="Times New Roman" w:cs="Times New Roman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wsDQxMDcyMTe1MDVV0lEKTi0uzszPAykwrAUAHZiTjiwAAAA="/>
  </w:docVars>
  <w:rsids>
    <w:rsidRoot w:val="00E9778D"/>
    <w:rsid w:val="00036B72"/>
    <w:rsid w:val="00051094"/>
    <w:rsid w:val="003A0A2F"/>
    <w:rsid w:val="003F3584"/>
    <w:rsid w:val="004356D2"/>
    <w:rsid w:val="004B48DD"/>
    <w:rsid w:val="00521593"/>
    <w:rsid w:val="005966C5"/>
    <w:rsid w:val="00614824"/>
    <w:rsid w:val="006F3EB8"/>
    <w:rsid w:val="007A2374"/>
    <w:rsid w:val="008A030F"/>
    <w:rsid w:val="00963F3B"/>
    <w:rsid w:val="00964EB7"/>
    <w:rsid w:val="009B65FD"/>
    <w:rsid w:val="009D14A4"/>
    <w:rsid w:val="009E1495"/>
    <w:rsid w:val="00A9109C"/>
    <w:rsid w:val="00B06831"/>
    <w:rsid w:val="00BA7B7B"/>
    <w:rsid w:val="00BC2185"/>
    <w:rsid w:val="00C35B7B"/>
    <w:rsid w:val="00C67B9C"/>
    <w:rsid w:val="00C802E7"/>
    <w:rsid w:val="00CC3E0D"/>
    <w:rsid w:val="00CE7D6C"/>
    <w:rsid w:val="00D06A4B"/>
    <w:rsid w:val="00E45575"/>
    <w:rsid w:val="00E85B9C"/>
    <w:rsid w:val="00E9778D"/>
    <w:rsid w:val="00FA3AC8"/>
    <w:rsid w:val="00F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78D"/>
  </w:style>
  <w:style w:type="paragraph" w:styleId="Footer">
    <w:name w:val="footer"/>
    <w:basedOn w:val="Normal"/>
    <w:link w:val="FooterChar"/>
    <w:uiPriority w:val="99"/>
    <w:unhideWhenUsed/>
    <w:rsid w:val="00E9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78D"/>
  </w:style>
  <w:style w:type="paragraph" w:styleId="BalloonText">
    <w:name w:val="Balloon Text"/>
    <w:basedOn w:val="Normal"/>
    <w:link w:val="BalloonTextChar"/>
    <w:uiPriority w:val="99"/>
    <w:semiHidden/>
    <w:unhideWhenUsed/>
    <w:rsid w:val="0096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78D"/>
  </w:style>
  <w:style w:type="paragraph" w:styleId="Footer">
    <w:name w:val="footer"/>
    <w:basedOn w:val="Normal"/>
    <w:link w:val="FooterChar"/>
    <w:uiPriority w:val="99"/>
    <w:unhideWhenUsed/>
    <w:rsid w:val="00E9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78D"/>
  </w:style>
  <w:style w:type="paragraph" w:styleId="BalloonText">
    <w:name w:val="Balloon Text"/>
    <w:basedOn w:val="Normal"/>
    <w:link w:val="BalloonTextChar"/>
    <w:uiPriority w:val="99"/>
    <w:semiHidden/>
    <w:unhideWhenUsed/>
    <w:rsid w:val="0096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6FFAC55A</Template>
  <TotalTime>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 User</dc:creator>
  <cp:lastModifiedBy>Anna Ciejek</cp:lastModifiedBy>
  <cp:revision>3</cp:revision>
  <cp:lastPrinted>2017-04-10T14:17:00Z</cp:lastPrinted>
  <dcterms:created xsi:type="dcterms:W3CDTF">2017-07-06T10:31:00Z</dcterms:created>
  <dcterms:modified xsi:type="dcterms:W3CDTF">2017-07-06T10:39:00Z</dcterms:modified>
</cp:coreProperties>
</file>