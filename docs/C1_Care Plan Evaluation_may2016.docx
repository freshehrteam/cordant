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"/>
        <w:gridCol w:w="6389"/>
        <w:gridCol w:w="1763"/>
      </w:tblGrid>
      <w:tr w:rsidR="004E42A7" w:rsidTr="00AC610F">
        <w:tc>
          <w:tcPr>
            <w:tcW w:w="9242" w:type="dxa"/>
            <w:gridSpan w:val="3"/>
            <w:tcBorders>
              <w:bottom w:val="single" w:sz="4" w:space="0" w:color="auto"/>
            </w:tcBorders>
          </w:tcPr>
          <w:p w:rsidR="004E42A7" w:rsidRDefault="004E42A7" w:rsidP="009575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67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Care Plan relating to: </w:t>
            </w:r>
          </w:p>
          <w:p w:rsidR="00FC7ED6" w:rsidRPr="007867A8" w:rsidRDefault="00FC7ED6" w:rsidP="009575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42A7" w:rsidRPr="001B08E3" w:rsidTr="00F812D3">
        <w:tc>
          <w:tcPr>
            <w:tcW w:w="1090" w:type="dxa"/>
            <w:tcBorders>
              <w:bottom w:val="single" w:sz="4" w:space="0" w:color="auto"/>
            </w:tcBorders>
          </w:tcPr>
          <w:p w:rsidR="004E42A7" w:rsidRPr="001B08E3" w:rsidRDefault="004E42A7" w:rsidP="0095753E">
            <w:pPr>
              <w:rPr>
                <w:rFonts w:cstheme="minorHAnsi"/>
                <w:b/>
                <w:sz w:val="32"/>
                <w:szCs w:val="32"/>
              </w:rPr>
            </w:pPr>
            <w:r w:rsidRPr="00124A90">
              <w:rPr>
                <w:rFonts w:cstheme="minorHAnsi"/>
                <w:b/>
                <w:sz w:val="24"/>
                <w:szCs w:val="24"/>
              </w:rPr>
              <w:t>Date</w:t>
            </w:r>
          </w:p>
        </w:tc>
        <w:tc>
          <w:tcPr>
            <w:tcW w:w="6389" w:type="dxa"/>
            <w:tcBorders>
              <w:bottom w:val="single" w:sz="4" w:space="0" w:color="auto"/>
            </w:tcBorders>
          </w:tcPr>
          <w:p w:rsidR="004E42A7" w:rsidRPr="007867A8" w:rsidRDefault="004E42A7" w:rsidP="009575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67A8">
              <w:rPr>
                <w:rFonts w:ascii="Times New Roman" w:hAnsi="Times New Roman" w:cs="Times New Roman"/>
                <w:b/>
                <w:sz w:val="24"/>
                <w:szCs w:val="24"/>
              </w:rPr>
              <w:t>Evaluating my plan of care</w:t>
            </w:r>
          </w:p>
        </w:tc>
        <w:tc>
          <w:tcPr>
            <w:tcW w:w="1763" w:type="dxa"/>
            <w:tcBorders>
              <w:bottom w:val="single" w:sz="4" w:space="0" w:color="auto"/>
            </w:tcBorders>
          </w:tcPr>
          <w:p w:rsidR="004E42A7" w:rsidRPr="007867A8" w:rsidRDefault="007867A8" w:rsidP="009575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67A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 and signature of staff</w:t>
            </w:r>
          </w:p>
        </w:tc>
      </w:tr>
      <w:tr w:rsidR="004E42A7" w:rsidTr="00F812D3"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638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4E42A7" w:rsidTr="00F812D3">
        <w:tc>
          <w:tcPr>
            <w:tcW w:w="109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6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4E42A7" w:rsidTr="00F812D3">
        <w:tc>
          <w:tcPr>
            <w:tcW w:w="109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6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4E42A7" w:rsidTr="00F812D3">
        <w:tc>
          <w:tcPr>
            <w:tcW w:w="109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6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4E42A7" w:rsidTr="00F812D3">
        <w:tc>
          <w:tcPr>
            <w:tcW w:w="109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6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4E42A7" w:rsidTr="00F812D3">
        <w:tc>
          <w:tcPr>
            <w:tcW w:w="109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6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4E42A7" w:rsidTr="00F812D3">
        <w:tc>
          <w:tcPr>
            <w:tcW w:w="109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6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4E42A7" w:rsidTr="00F812D3">
        <w:tc>
          <w:tcPr>
            <w:tcW w:w="109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6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4E42A7" w:rsidTr="00F812D3">
        <w:tc>
          <w:tcPr>
            <w:tcW w:w="109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6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4E42A7" w:rsidTr="00F812D3">
        <w:tc>
          <w:tcPr>
            <w:tcW w:w="109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6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4E42A7" w:rsidTr="00F812D3">
        <w:tc>
          <w:tcPr>
            <w:tcW w:w="109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6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4E42A7" w:rsidTr="00F812D3">
        <w:tc>
          <w:tcPr>
            <w:tcW w:w="109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6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4E42A7" w:rsidTr="00F812D3">
        <w:tc>
          <w:tcPr>
            <w:tcW w:w="109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6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4E42A7" w:rsidTr="00F812D3">
        <w:tc>
          <w:tcPr>
            <w:tcW w:w="109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6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4E42A7" w:rsidTr="00F812D3">
        <w:tc>
          <w:tcPr>
            <w:tcW w:w="109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6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4E42A7" w:rsidTr="00F812D3">
        <w:tc>
          <w:tcPr>
            <w:tcW w:w="109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6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4E42A7" w:rsidTr="00F812D3">
        <w:tc>
          <w:tcPr>
            <w:tcW w:w="109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6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4E42A7" w:rsidTr="00F812D3">
        <w:tc>
          <w:tcPr>
            <w:tcW w:w="109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6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4E42A7" w:rsidTr="00F812D3">
        <w:tc>
          <w:tcPr>
            <w:tcW w:w="109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6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4E42A7" w:rsidTr="00F812D3">
        <w:tc>
          <w:tcPr>
            <w:tcW w:w="109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6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4E42A7" w:rsidTr="00F812D3">
        <w:tc>
          <w:tcPr>
            <w:tcW w:w="109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6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4E42A7" w:rsidTr="00F812D3">
        <w:tc>
          <w:tcPr>
            <w:tcW w:w="109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6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4E42A7" w:rsidTr="00F812D3">
        <w:tc>
          <w:tcPr>
            <w:tcW w:w="109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6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4E42A7" w:rsidTr="00F812D3">
        <w:tc>
          <w:tcPr>
            <w:tcW w:w="109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6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4E42A7" w:rsidTr="00F812D3">
        <w:tc>
          <w:tcPr>
            <w:tcW w:w="109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6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4E42A7" w:rsidTr="00F812D3">
        <w:tc>
          <w:tcPr>
            <w:tcW w:w="109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6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4E42A7" w:rsidTr="00F812D3">
        <w:tc>
          <w:tcPr>
            <w:tcW w:w="109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6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4E42A7" w:rsidTr="00F812D3">
        <w:tc>
          <w:tcPr>
            <w:tcW w:w="109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6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4E42A7" w:rsidTr="00F812D3">
        <w:tc>
          <w:tcPr>
            <w:tcW w:w="109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6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4E42A7" w:rsidTr="00F812D3">
        <w:tc>
          <w:tcPr>
            <w:tcW w:w="109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6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4E42A7" w:rsidTr="00F812D3">
        <w:tc>
          <w:tcPr>
            <w:tcW w:w="109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6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4E42A7" w:rsidTr="00F812D3">
        <w:tc>
          <w:tcPr>
            <w:tcW w:w="109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6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4E42A7" w:rsidTr="00F812D3">
        <w:tc>
          <w:tcPr>
            <w:tcW w:w="109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6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4E42A7" w:rsidTr="00F812D3">
        <w:tc>
          <w:tcPr>
            <w:tcW w:w="109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6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4E42A7" w:rsidTr="00F812D3">
        <w:tc>
          <w:tcPr>
            <w:tcW w:w="109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6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4E42A7" w:rsidTr="00F812D3">
        <w:tc>
          <w:tcPr>
            <w:tcW w:w="109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6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4E42A7" w:rsidTr="00F812D3">
        <w:tc>
          <w:tcPr>
            <w:tcW w:w="109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6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4E42A7" w:rsidTr="00F812D3">
        <w:tc>
          <w:tcPr>
            <w:tcW w:w="109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6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4E42A7" w:rsidTr="00F812D3">
        <w:tc>
          <w:tcPr>
            <w:tcW w:w="109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6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E42A7" w:rsidRPr="00124A90" w:rsidRDefault="004E42A7" w:rsidP="0095753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</w:tbl>
    <w:p w:rsidR="00256463" w:rsidRDefault="00C97679"/>
    <w:sectPr w:rsidR="00256463" w:rsidSect="00FC7E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4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F35" w:rsidRDefault="00994F35" w:rsidP="00994F35">
      <w:pPr>
        <w:spacing w:after="0" w:line="240" w:lineRule="auto"/>
      </w:pPr>
      <w:r>
        <w:separator/>
      </w:r>
    </w:p>
  </w:endnote>
  <w:endnote w:type="continuationSeparator" w:id="0">
    <w:p w:rsidR="00994F35" w:rsidRDefault="00994F35" w:rsidP="00994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679" w:rsidRDefault="00C9767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F35" w:rsidRPr="00FC7ED6" w:rsidRDefault="00FC7ED6" w:rsidP="00FC7ED6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 w:rsidR="00D62040" w:rsidRPr="00FC7ED6">
      <w:rPr>
        <w:rFonts w:ascii="Times New Roman" w:hAnsi="Times New Roman" w:cs="Times New Roman"/>
      </w:rPr>
      <w:t xml:space="preserve">C1 </w:t>
    </w:r>
    <w:r w:rsidR="00994F35" w:rsidRPr="00FC7ED6">
      <w:rPr>
        <w:rFonts w:ascii="Times New Roman" w:hAnsi="Times New Roman" w:cs="Times New Roman"/>
      </w:rPr>
      <w:t>Health &amp; wellbeing Care Plan Evaluation</w:t>
    </w:r>
  </w:p>
  <w:p w:rsidR="00FC7ED6" w:rsidRDefault="00FC7ED6" w:rsidP="00FC7ED6">
    <w:pPr>
      <w:pStyle w:val="Footer"/>
      <w:rPr>
        <w:rFonts w:ascii="Times New Roman" w:hAnsi="Times New Roman" w:cs="Times New Roman"/>
        <w:sz w:val="18"/>
        <w:szCs w:val="18"/>
      </w:rPr>
    </w:pPr>
  </w:p>
  <w:p w:rsidR="00FC7ED6" w:rsidRPr="00FC7ED6" w:rsidRDefault="00FC7ED6" w:rsidP="00FC7ED6">
    <w:pPr>
      <w:pStyle w:val="Footer"/>
      <w:ind w:left="-993"/>
      <w:rPr>
        <w:rFonts w:ascii="Times New Roman" w:hAnsi="Times New Roman" w:cs="Times New Roman"/>
        <w:sz w:val="18"/>
        <w:szCs w:val="18"/>
      </w:rPr>
    </w:pPr>
    <w:r w:rsidRPr="00FC7ED6">
      <w:rPr>
        <w:rFonts w:ascii="Times New Roman" w:hAnsi="Times New Roman" w:cs="Times New Roman"/>
        <w:sz w:val="18"/>
        <w:szCs w:val="18"/>
      </w:rPr>
      <w:t xml:space="preserve">Nightingale Hammerson </w:t>
    </w:r>
    <w:r w:rsidR="00C97679">
      <w:rPr>
        <w:rFonts w:ascii="Times New Roman" w:hAnsi="Times New Roman" w:cs="Times New Roman"/>
        <w:sz w:val="18"/>
        <w:szCs w:val="18"/>
      </w:rPr>
      <w:t>May</w:t>
    </w:r>
    <w:bookmarkStart w:id="0" w:name="_GoBack"/>
    <w:bookmarkEnd w:id="0"/>
    <w:r w:rsidR="00070F05">
      <w:rPr>
        <w:rFonts w:ascii="Times New Roman" w:hAnsi="Times New Roman" w:cs="Times New Roman"/>
        <w:sz w:val="18"/>
        <w:szCs w:val="18"/>
      </w:rPr>
      <w:t xml:space="preserve"> 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679" w:rsidRDefault="00C976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F35" w:rsidRDefault="00994F35" w:rsidP="00994F35">
      <w:pPr>
        <w:spacing w:after="0" w:line="240" w:lineRule="auto"/>
      </w:pPr>
      <w:r>
        <w:separator/>
      </w:r>
    </w:p>
  </w:footnote>
  <w:footnote w:type="continuationSeparator" w:id="0">
    <w:p w:rsidR="00994F35" w:rsidRDefault="00994F35" w:rsidP="00994F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679" w:rsidRDefault="00C9767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F35" w:rsidRDefault="00994F35" w:rsidP="00994F35">
    <w:pPr>
      <w:pStyle w:val="Header"/>
      <w:jc w:val="right"/>
      <w:rPr>
        <w:b/>
        <w:sz w:val="28"/>
        <w:szCs w:val="28"/>
      </w:rPr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649D4C75" wp14:editId="018AFFFF">
          <wp:simplePos x="0" y="0"/>
          <wp:positionH relativeFrom="column">
            <wp:posOffset>-12700</wp:posOffset>
          </wp:positionH>
          <wp:positionV relativeFrom="paragraph">
            <wp:posOffset>-27940</wp:posOffset>
          </wp:positionV>
          <wp:extent cx="2286000" cy="238125"/>
          <wp:effectExtent l="0" t="0" r="0" b="9525"/>
          <wp:wrapNone/>
          <wp:docPr id="8" name="Picture 8" descr="\\NGH-NT01\FolderRedirection\ngh-akirtley\Desktop\NightingaleHammerson_logo_CMY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NGH-NT01\FolderRedirection\ngh-akirtley\Desktop\NightingaleHammerson_logo_CMYK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94F35" w:rsidRPr="007867A8" w:rsidRDefault="00D62040" w:rsidP="00994F35">
    <w:pPr>
      <w:pStyle w:val="Header"/>
      <w:jc w:val="right"/>
      <w:rPr>
        <w:rFonts w:ascii="Times New Roman" w:hAnsi="Times New Roman" w:cs="Times New Roman"/>
        <w:b/>
        <w:sz w:val="24"/>
        <w:szCs w:val="24"/>
      </w:rPr>
    </w:pPr>
    <w:r w:rsidRPr="007867A8">
      <w:rPr>
        <w:rFonts w:ascii="Times New Roman" w:hAnsi="Times New Roman" w:cs="Times New Roman"/>
        <w:b/>
        <w:sz w:val="24"/>
        <w:szCs w:val="24"/>
      </w:rPr>
      <w:t xml:space="preserve">C1 </w:t>
    </w:r>
    <w:r w:rsidR="00994F35" w:rsidRPr="007867A8">
      <w:rPr>
        <w:rFonts w:ascii="Times New Roman" w:hAnsi="Times New Roman" w:cs="Times New Roman"/>
        <w:b/>
        <w:sz w:val="24"/>
        <w:szCs w:val="24"/>
      </w:rPr>
      <w:t>HEALTH &amp; WELLBEING CARE PLAN EVALUATION</w:t>
    </w:r>
  </w:p>
  <w:p w:rsidR="00994F35" w:rsidRPr="007867A8" w:rsidRDefault="00994F35" w:rsidP="00994F35">
    <w:pPr>
      <w:pStyle w:val="Header"/>
      <w:rPr>
        <w:rFonts w:ascii="Times New Roman" w:hAnsi="Times New Roman" w:cs="Times New Roman"/>
        <w:b/>
      </w:rPr>
    </w:pPr>
    <w:r w:rsidRPr="007867A8">
      <w:rPr>
        <w:rFonts w:ascii="Times New Roman" w:hAnsi="Times New Roman" w:cs="Times New Roman"/>
        <w:b/>
      </w:rPr>
      <w:t xml:space="preserve">Care Plan For: </w:t>
    </w:r>
    <w:r w:rsidRPr="007867A8">
      <w:rPr>
        <w:rFonts w:ascii="Times New Roman" w:hAnsi="Times New Roman" w:cs="Times New Roman"/>
        <w:b/>
      </w:rPr>
      <w:tab/>
      <w:t xml:space="preserve">Unit: </w:t>
    </w:r>
  </w:p>
  <w:p w:rsidR="00994F35" w:rsidRDefault="00994F3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679" w:rsidRDefault="00C976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evenAndOddHeader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LI0MjExNbIwMDE3MjVQ0lEKTi0uzszPAykwqgUAJISQuCwAAAA="/>
  </w:docVars>
  <w:rsids>
    <w:rsidRoot w:val="00994F35"/>
    <w:rsid w:val="00070F05"/>
    <w:rsid w:val="00145AA1"/>
    <w:rsid w:val="004E42A7"/>
    <w:rsid w:val="007867A8"/>
    <w:rsid w:val="00994F35"/>
    <w:rsid w:val="009D28E6"/>
    <w:rsid w:val="00C97679"/>
    <w:rsid w:val="00D62040"/>
    <w:rsid w:val="00F812D3"/>
    <w:rsid w:val="00FC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4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4F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F35"/>
  </w:style>
  <w:style w:type="paragraph" w:styleId="Footer">
    <w:name w:val="footer"/>
    <w:basedOn w:val="Normal"/>
    <w:link w:val="FooterChar"/>
    <w:uiPriority w:val="99"/>
    <w:unhideWhenUsed/>
    <w:rsid w:val="00994F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F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4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4F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F35"/>
  </w:style>
  <w:style w:type="paragraph" w:styleId="Footer">
    <w:name w:val="footer"/>
    <w:basedOn w:val="Normal"/>
    <w:link w:val="FooterChar"/>
    <w:uiPriority w:val="99"/>
    <w:unhideWhenUsed/>
    <w:rsid w:val="00994F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EC8579B6</Template>
  <TotalTime>20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Virtual IT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Alise Kirtley</dc:creator>
  <cp:keywords/>
  <dc:description/>
  <cp:lastModifiedBy>Anna Ciejek</cp:lastModifiedBy>
  <cp:revision>8</cp:revision>
  <cp:lastPrinted>2016-01-25T14:29:00Z</cp:lastPrinted>
  <dcterms:created xsi:type="dcterms:W3CDTF">2013-06-20T15:23:00Z</dcterms:created>
  <dcterms:modified xsi:type="dcterms:W3CDTF">2016-05-24T15:18:00Z</dcterms:modified>
</cp:coreProperties>
</file>